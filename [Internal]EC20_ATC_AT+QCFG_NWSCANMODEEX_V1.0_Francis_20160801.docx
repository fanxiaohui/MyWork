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8F" w:rsidRDefault="00750AFF" w:rsidP="00750AFF">
      <w:pPr>
        <w:widowControl/>
        <w:tabs>
          <w:tab w:val="left" w:pos="3945"/>
        </w:tabs>
        <w:jc w:val="left"/>
        <w:rPr>
          <w:rFonts w:eastAsia="宋体"/>
        </w:rPr>
      </w:pPr>
      <w:r>
        <w:rPr>
          <w:rFonts w:eastAsia="宋体"/>
        </w:rPr>
        <w:tab/>
      </w:r>
    </w:p>
    <w:p w:rsidR="006B2817" w:rsidRPr="006B2817" w:rsidRDefault="006B2817" w:rsidP="006B2817">
      <w:pPr>
        <w:pStyle w:val="1"/>
        <w:wordWrap w:val="0"/>
        <w:spacing w:before="960"/>
        <w:jc w:val="right"/>
        <w:rPr>
          <w:rFonts w:eastAsia="宋体" w:cs="Arial"/>
          <w:i/>
          <w:color w:val="FF0000"/>
          <w:szCs w:val="48"/>
          <w:shd w:val="pct15" w:color="auto" w:fill="FFFFFF"/>
        </w:rPr>
      </w:pPr>
      <w:bookmarkStart w:id="0" w:name="_Toc457909326"/>
      <w:r w:rsidRPr="006B2817">
        <w:rPr>
          <w:rFonts w:eastAsia="宋体" w:cs="Arial" w:hint="eastAsia"/>
          <w:i/>
          <w:color w:val="FF0000"/>
          <w:szCs w:val="48"/>
          <w:shd w:val="pct15" w:color="auto" w:fill="FFFFFF"/>
        </w:rPr>
        <w:t>Internal Document for ATC</w:t>
      </w:r>
      <w:bookmarkEnd w:id="0"/>
    </w:p>
    <w:p w:rsidR="006B2817" w:rsidRDefault="006B2817" w:rsidP="006F54BA">
      <w:pPr>
        <w:widowControl/>
        <w:jc w:val="left"/>
        <w:rPr>
          <w:rFonts w:eastAsia="宋体"/>
        </w:rPr>
      </w:pPr>
    </w:p>
    <w:p w:rsidR="006B2817" w:rsidRPr="006B2817" w:rsidRDefault="006B2817" w:rsidP="006F54BA">
      <w:pPr>
        <w:widowControl/>
        <w:jc w:val="left"/>
        <w:rPr>
          <w:rFonts w:eastAsia="宋体"/>
        </w:rPr>
      </w:pPr>
    </w:p>
    <w:p w:rsidR="006F54BA" w:rsidRPr="00D80505" w:rsidRDefault="00FA141F" w:rsidP="00D80505">
      <w:pPr>
        <w:pStyle w:val="1"/>
        <w:spacing w:before="120" w:after="120"/>
        <w:rPr>
          <w:sz w:val="28"/>
          <w:szCs w:val="28"/>
        </w:rPr>
      </w:pPr>
      <w:bookmarkStart w:id="1" w:name="_Toc457909327"/>
      <w:r>
        <w:rPr>
          <w:sz w:val="28"/>
          <w:szCs w:val="28"/>
        </w:rPr>
        <w:t>Rev</w:t>
      </w:r>
      <w:r w:rsidRPr="00A75127">
        <w:rPr>
          <w:rFonts w:eastAsia="宋体" w:hint="eastAsia"/>
          <w:sz w:val="28"/>
          <w:szCs w:val="28"/>
        </w:rPr>
        <w:t>i</w:t>
      </w:r>
      <w:r w:rsidR="00522A83" w:rsidRPr="00D80505">
        <w:rPr>
          <w:sz w:val="28"/>
          <w:szCs w:val="28"/>
        </w:rPr>
        <w:t>sion history</w:t>
      </w:r>
      <w:bookmarkEnd w:id="1"/>
    </w:p>
    <w:tbl>
      <w:tblPr>
        <w:tblpPr w:leftFromText="180" w:rightFromText="180" w:vertAnchor="text" w:horzAnchor="margin" w:tblpXSpec="right" w:tblpY="17"/>
        <w:tblW w:w="0" w:type="auto"/>
        <w:tblBorders>
          <w:top w:val="single" w:sz="4" w:space="0" w:color="BFBFBF"/>
          <w:bottom w:val="single" w:sz="4" w:space="0" w:color="BFBFBF"/>
          <w:insideH w:val="single" w:sz="4" w:space="0" w:color="BFBFBF"/>
        </w:tblBorders>
        <w:tblLayout w:type="fixed"/>
        <w:tblLook w:val="0140" w:firstRow="0" w:lastRow="1" w:firstColumn="0" w:lastColumn="1" w:noHBand="0" w:noVBand="0"/>
      </w:tblPr>
      <w:tblGrid>
        <w:gridCol w:w="1668"/>
        <w:gridCol w:w="1984"/>
        <w:gridCol w:w="1559"/>
        <w:gridCol w:w="4536"/>
      </w:tblGrid>
      <w:tr w:rsidR="006F54BA" w:rsidRPr="00892209" w:rsidTr="00174944">
        <w:trPr>
          <w:trHeight w:val="454"/>
        </w:trPr>
        <w:tc>
          <w:tcPr>
            <w:tcW w:w="1668" w:type="dxa"/>
            <w:shd w:val="clear" w:color="auto" w:fill="D9D9D9"/>
            <w:vAlign w:val="center"/>
          </w:tcPr>
          <w:p w:rsidR="006F54BA" w:rsidRPr="00892209" w:rsidRDefault="00FD5AB5" w:rsidP="005E566F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Revi</w:t>
            </w:r>
            <w:r w:rsidR="00174944">
              <w:rPr>
                <w:rFonts w:eastAsia="宋体" w:hint="eastAsia"/>
                <w:b/>
              </w:rPr>
              <w:t>sion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6F54BA" w:rsidRPr="00892209" w:rsidRDefault="00174944" w:rsidP="005E566F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Date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F54BA" w:rsidRPr="00892209" w:rsidRDefault="00174944" w:rsidP="005E566F">
            <w:pPr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Author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6F54BA" w:rsidRPr="00892209" w:rsidRDefault="00174944" w:rsidP="005E566F">
            <w:pPr>
              <w:rPr>
                <w:rFonts w:eastAsia="宋体"/>
                <w:b/>
              </w:rPr>
            </w:pPr>
            <w:r w:rsidRPr="00803BFF">
              <w:rPr>
                <w:b/>
                <w:szCs w:val="21"/>
              </w:rPr>
              <w:t>Description of change</w:t>
            </w:r>
          </w:p>
        </w:tc>
      </w:tr>
      <w:tr w:rsidR="006F54BA" w:rsidRPr="00892209" w:rsidTr="00174944">
        <w:trPr>
          <w:trHeight w:val="454"/>
        </w:trPr>
        <w:tc>
          <w:tcPr>
            <w:tcW w:w="1668" w:type="dxa"/>
            <w:vAlign w:val="center"/>
          </w:tcPr>
          <w:p w:rsidR="006F54BA" w:rsidRPr="00892209" w:rsidRDefault="00174944" w:rsidP="005E566F">
            <w:r w:rsidRPr="00A75127">
              <w:rPr>
                <w:rFonts w:eastAsia="宋体" w:hint="eastAsia"/>
              </w:rPr>
              <w:t>1</w:t>
            </w:r>
            <w:r w:rsidR="006F54BA" w:rsidRPr="00892209">
              <w:t>.0</w:t>
            </w:r>
          </w:p>
        </w:tc>
        <w:tc>
          <w:tcPr>
            <w:tcW w:w="1984" w:type="dxa"/>
            <w:vAlign w:val="center"/>
          </w:tcPr>
          <w:p w:rsidR="006F54BA" w:rsidRPr="00A75127" w:rsidRDefault="007F50FE" w:rsidP="00F443C3">
            <w:pPr>
              <w:rPr>
                <w:rFonts w:eastAsia="宋体"/>
              </w:rPr>
            </w:pPr>
            <w:r>
              <w:t>20</w:t>
            </w:r>
            <w:r w:rsidR="00F51F30">
              <w:rPr>
                <w:rFonts w:eastAsia="宋体" w:hint="eastAsia"/>
              </w:rPr>
              <w:t>16</w:t>
            </w:r>
            <w:r w:rsidRPr="00A75127">
              <w:rPr>
                <w:rFonts w:eastAsia="宋体" w:hint="eastAsia"/>
              </w:rPr>
              <w:t>-0</w:t>
            </w:r>
            <w:r w:rsidR="00336B78">
              <w:rPr>
                <w:rFonts w:eastAsia="宋体" w:hint="eastAsia"/>
              </w:rPr>
              <w:t>8</w:t>
            </w:r>
            <w:r w:rsidRPr="00A75127">
              <w:rPr>
                <w:rFonts w:eastAsia="宋体" w:hint="eastAsia"/>
              </w:rPr>
              <w:t>-</w:t>
            </w:r>
            <w:r w:rsidR="00336B78">
              <w:rPr>
                <w:rFonts w:eastAsia="宋体" w:hint="eastAsia"/>
              </w:rPr>
              <w:t>01</w:t>
            </w:r>
          </w:p>
        </w:tc>
        <w:tc>
          <w:tcPr>
            <w:tcW w:w="1559" w:type="dxa"/>
            <w:vAlign w:val="center"/>
          </w:tcPr>
          <w:p w:rsidR="006F54BA" w:rsidRPr="00892209" w:rsidRDefault="00770FFD" w:rsidP="00B466C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Francis</w:t>
            </w:r>
            <w:r w:rsidR="00B466CA">
              <w:rPr>
                <w:rFonts w:eastAsia="宋体" w:hint="eastAsia"/>
              </w:rPr>
              <w:t>TANG</w:t>
            </w:r>
          </w:p>
        </w:tc>
        <w:tc>
          <w:tcPr>
            <w:tcW w:w="4536" w:type="dxa"/>
            <w:vAlign w:val="center"/>
          </w:tcPr>
          <w:p w:rsidR="006F54BA" w:rsidRPr="00892209" w:rsidRDefault="00174944" w:rsidP="005E56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Initial</w:t>
            </w:r>
          </w:p>
        </w:tc>
      </w:tr>
    </w:tbl>
    <w:p w:rsidR="001D2C63" w:rsidRDefault="001D2C63" w:rsidP="001D2C63">
      <w:pPr>
        <w:widowControl/>
        <w:jc w:val="left"/>
        <w:rPr>
          <w:rFonts w:eastAsia="宋体"/>
        </w:rPr>
      </w:pPr>
    </w:p>
    <w:p w:rsidR="001D2C63" w:rsidRPr="006B2817" w:rsidRDefault="001D2C63" w:rsidP="001D2C63"/>
    <w:p w:rsidR="00161F18" w:rsidRPr="00A75127" w:rsidRDefault="00161F18" w:rsidP="001D2C63">
      <w:pPr>
        <w:rPr>
          <w:rFonts w:eastAsia="宋体"/>
        </w:rPr>
      </w:pPr>
      <w:r w:rsidRPr="00A75127">
        <w:rPr>
          <w:rFonts w:eastAsia="宋体"/>
        </w:rPr>
        <w:cr/>
      </w:r>
    </w:p>
    <w:p w:rsidR="001D2C63" w:rsidRPr="001D2C63" w:rsidRDefault="001D2C63" w:rsidP="001D2C63"/>
    <w:p w:rsidR="001D2C63" w:rsidRPr="001D2C63" w:rsidRDefault="001D2C63" w:rsidP="001D2C63"/>
    <w:p w:rsidR="001D2C63" w:rsidRPr="001D2C63" w:rsidRDefault="001D2C63" w:rsidP="001D2C63"/>
    <w:p w:rsidR="001D2C63" w:rsidRPr="001D2C63" w:rsidRDefault="001D2C63" w:rsidP="001D2C63"/>
    <w:p w:rsidR="001D2C63" w:rsidRPr="001D2C63" w:rsidRDefault="001D2C63" w:rsidP="001D2C63"/>
    <w:p w:rsidR="001D2C63" w:rsidRPr="001D2C63" w:rsidRDefault="001D2C63" w:rsidP="001D2C63"/>
    <w:p w:rsidR="001D2C63" w:rsidRPr="001D2C63" w:rsidRDefault="001D2C63" w:rsidP="001D2C63"/>
    <w:p w:rsidR="003B2CA9" w:rsidRDefault="006F54BA">
      <w:pPr>
        <w:pStyle w:val="10"/>
        <w:rPr>
          <w:sz w:val="28"/>
          <w:szCs w:val="28"/>
        </w:rPr>
      </w:pPr>
      <w:r w:rsidRPr="001D2C63">
        <w:br w:type="page"/>
      </w:r>
      <w:r w:rsidR="00522A83" w:rsidRPr="008D728D">
        <w:rPr>
          <w:sz w:val="28"/>
          <w:szCs w:val="28"/>
        </w:rPr>
        <w:lastRenderedPageBreak/>
        <w:t>Contents</w:t>
      </w:r>
    </w:p>
    <w:p w:rsidR="008047AE" w:rsidRDefault="00E06718">
      <w:pPr>
        <w:pStyle w:val="10"/>
        <w:rPr>
          <w:rFonts w:asciiTheme="minorHAnsi" w:eastAsiaTheme="minorEastAsia" w:hAnsiTheme="minorHAnsi" w:cstheme="minorBidi"/>
          <w:b w:val="0"/>
          <w:color w:val="auto"/>
          <w:kern w:val="2"/>
          <w:szCs w:val="22"/>
        </w:rPr>
      </w:pPr>
      <w:r w:rsidRPr="008D728D">
        <w:rPr>
          <w:rFonts w:cs="Times New Roman"/>
          <w:bCs/>
          <w:kern w:val="44"/>
          <w:sz w:val="48"/>
          <w:szCs w:val="21"/>
        </w:rPr>
        <w:fldChar w:fldCharType="begin"/>
      </w:r>
      <w:r w:rsidR="00522A83" w:rsidRPr="008D728D">
        <w:rPr>
          <w:szCs w:val="21"/>
        </w:rPr>
        <w:instrText xml:space="preserve"> TOC \o "1-3" \h \z \u </w:instrText>
      </w:r>
      <w:r w:rsidRPr="008D728D">
        <w:rPr>
          <w:rFonts w:cs="Times New Roman"/>
          <w:bCs/>
          <w:kern w:val="44"/>
          <w:sz w:val="48"/>
          <w:szCs w:val="21"/>
        </w:rPr>
        <w:fldChar w:fldCharType="separate"/>
      </w:r>
      <w:hyperlink w:anchor="_Toc457909326" w:history="1">
        <w:r w:rsidR="008047AE" w:rsidRPr="00BB4B5A">
          <w:rPr>
            <w:rStyle w:val="a4"/>
            <w:i/>
            <w:shd w:val="pct15" w:color="auto" w:fill="FFFFFF"/>
          </w:rPr>
          <w:t>Internal Document for ATC</w:t>
        </w:r>
        <w:r w:rsidR="008047AE">
          <w:rPr>
            <w:webHidden/>
          </w:rPr>
          <w:tab/>
        </w:r>
        <w:r w:rsidR="008047AE">
          <w:rPr>
            <w:webHidden/>
          </w:rPr>
          <w:fldChar w:fldCharType="begin"/>
        </w:r>
        <w:r w:rsidR="008047AE">
          <w:rPr>
            <w:webHidden/>
          </w:rPr>
          <w:instrText xml:space="preserve"> PAGEREF _Toc457909326 \h </w:instrText>
        </w:r>
        <w:r w:rsidR="008047AE">
          <w:rPr>
            <w:webHidden/>
          </w:rPr>
        </w:r>
        <w:r w:rsidR="008047AE">
          <w:rPr>
            <w:webHidden/>
          </w:rPr>
          <w:fldChar w:fldCharType="separate"/>
        </w:r>
        <w:r w:rsidR="008047AE">
          <w:rPr>
            <w:webHidden/>
          </w:rPr>
          <w:t>1</w:t>
        </w:r>
        <w:r w:rsidR="008047AE">
          <w:rPr>
            <w:webHidden/>
          </w:rPr>
          <w:fldChar w:fldCharType="end"/>
        </w:r>
      </w:hyperlink>
    </w:p>
    <w:p w:rsidR="008047AE" w:rsidRDefault="001A05DA">
      <w:pPr>
        <w:pStyle w:val="10"/>
        <w:rPr>
          <w:rFonts w:asciiTheme="minorHAnsi" w:eastAsiaTheme="minorEastAsia" w:hAnsiTheme="minorHAnsi" w:cstheme="minorBidi"/>
          <w:b w:val="0"/>
          <w:color w:val="auto"/>
          <w:kern w:val="2"/>
          <w:szCs w:val="22"/>
        </w:rPr>
      </w:pPr>
      <w:hyperlink w:anchor="_Toc457909327" w:history="1">
        <w:r w:rsidR="008047AE" w:rsidRPr="00BB4B5A">
          <w:rPr>
            <w:rStyle w:val="a4"/>
          </w:rPr>
          <w:t>Revision history</w:t>
        </w:r>
        <w:r w:rsidR="008047AE">
          <w:rPr>
            <w:webHidden/>
          </w:rPr>
          <w:tab/>
        </w:r>
        <w:r w:rsidR="008047AE">
          <w:rPr>
            <w:webHidden/>
          </w:rPr>
          <w:fldChar w:fldCharType="begin"/>
        </w:r>
        <w:r w:rsidR="008047AE">
          <w:rPr>
            <w:webHidden/>
          </w:rPr>
          <w:instrText xml:space="preserve"> PAGEREF _Toc457909327 \h </w:instrText>
        </w:r>
        <w:r w:rsidR="008047AE">
          <w:rPr>
            <w:webHidden/>
          </w:rPr>
        </w:r>
        <w:r w:rsidR="008047AE">
          <w:rPr>
            <w:webHidden/>
          </w:rPr>
          <w:fldChar w:fldCharType="separate"/>
        </w:r>
        <w:r w:rsidR="008047AE">
          <w:rPr>
            <w:webHidden/>
          </w:rPr>
          <w:t>1</w:t>
        </w:r>
        <w:r w:rsidR="008047AE">
          <w:rPr>
            <w:webHidden/>
          </w:rPr>
          <w:fldChar w:fldCharType="end"/>
        </w:r>
      </w:hyperlink>
    </w:p>
    <w:p w:rsidR="008047AE" w:rsidRDefault="001A05DA">
      <w:pPr>
        <w:pStyle w:val="10"/>
        <w:rPr>
          <w:rFonts w:asciiTheme="minorHAnsi" w:eastAsiaTheme="minorEastAsia" w:hAnsiTheme="minorHAnsi" w:cstheme="minorBidi"/>
          <w:b w:val="0"/>
          <w:color w:val="auto"/>
          <w:kern w:val="2"/>
          <w:szCs w:val="22"/>
        </w:rPr>
      </w:pPr>
      <w:hyperlink w:anchor="_Toc457909328" w:history="1">
        <w:r w:rsidR="008047AE" w:rsidRPr="00BB4B5A">
          <w:rPr>
            <w:rStyle w:val="a4"/>
            <w:rFonts w:ascii="Bookman Old Style" w:hAnsi="Bookman Old Style"/>
            <w:i/>
          </w:rPr>
          <w:t>1</w:t>
        </w:r>
        <w:r w:rsidR="008047AE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</w:rPr>
          <w:tab/>
        </w:r>
        <w:r w:rsidR="008047AE" w:rsidRPr="00BB4B5A">
          <w:rPr>
            <w:rStyle w:val="a4"/>
            <w:rFonts w:hint="eastAsia"/>
          </w:rPr>
          <w:t>中文</w:t>
        </w:r>
        <w:r w:rsidR="008047AE" w:rsidRPr="00BB4B5A">
          <w:rPr>
            <w:rStyle w:val="a4"/>
          </w:rPr>
          <w:t xml:space="preserve">AT </w:t>
        </w:r>
        <w:r w:rsidR="008047AE" w:rsidRPr="00BB4B5A">
          <w:rPr>
            <w:rStyle w:val="a4"/>
            <w:rFonts w:hint="eastAsia"/>
          </w:rPr>
          <w:t>命令详解</w:t>
        </w:r>
        <w:r w:rsidR="008047AE">
          <w:rPr>
            <w:webHidden/>
          </w:rPr>
          <w:tab/>
        </w:r>
        <w:r w:rsidR="008047AE">
          <w:rPr>
            <w:webHidden/>
          </w:rPr>
          <w:fldChar w:fldCharType="begin"/>
        </w:r>
        <w:r w:rsidR="008047AE">
          <w:rPr>
            <w:webHidden/>
          </w:rPr>
          <w:instrText xml:space="preserve"> PAGEREF _Toc457909328 \h </w:instrText>
        </w:r>
        <w:r w:rsidR="008047AE">
          <w:rPr>
            <w:webHidden/>
          </w:rPr>
        </w:r>
        <w:r w:rsidR="008047AE">
          <w:rPr>
            <w:webHidden/>
          </w:rPr>
          <w:fldChar w:fldCharType="separate"/>
        </w:r>
        <w:r w:rsidR="008047AE">
          <w:rPr>
            <w:webHidden/>
          </w:rPr>
          <w:t>3</w:t>
        </w:r>
        <w:r w:rsidR="008047AE">
          <w:rPr>
            <w:webHidden/>
          </w:rPr>
          <w:fldChar w:fldCharType="end"/>
        </w:r>
      </w:hyperlink>
    </w:p>
    <w:p w:rsidR="008047AE" w:rsidRDefault="001A05DA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57909329" w:history="1">
        <w:r w:rsidR="008047AE" w:rsidRPr="00BB4B5A">
          <w:rPr>
            <w:rStyle w:val="a4"/>
            <w:rFonts w:eastAsia="宋体"/>
            <w:noProof/>
          </w:rPr>
          <w:t>1.1.</w:t>
        </w:r>
        <w:r w:rsidR="008047AE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8047AE" w:rsidRPr="00BB4B5A">
          <w:rPr>
            <w:rStyle w:val="a4"/>
            <w:noProof/>
          </w:rPr>
          <w:t>AT+Q</w:t>
        </w:r>
        <w:r w:rsidR="008047AE" w:rsidRPr="00BB4B5A">
          <w:rPr>
            <w:rStyle w:val="a4"/>
            <w:rFonts w:eastAsia="宋体"/>
            <w:noProof/>
          </w:rPr>
          <w:t xml:space="preserve">CFG   </w:t>
        </w:r>
        <w:r w:rsidR="008047AE" w:rsidRPr="00BB4B5A">
          <w:rPr>
            <w:rStyle w:val="a4"/>
            <w:rFonts w:eastAsia="宋体" w:hint="eastAsia"/>
            <w:noProof/>
          </w:rPr>
          <w:t>扩展配置</w:t>
        </w:r>
        <w:r w:rsidR="008047AE">
          <w:rPr>
            <w:noProof/>
            <w:webHidden/>
          </w:rPr>
          <w:tab/>
        </w:r>
        <w:r w:rsidR="008047AE">
          <w:rPr>
            <w:noProof/>
            <w:webHidden/>
          </w:rPr>
          <w:fldChar w:fldCharType="begin"/>
        </w:r>
        <w:r w:rsidR="008047AE">
          <w:rPr>
            <w:noProof/>
            <w:webHidden/>
          </w:rPr>
          <w:instrText xml:space="preserve"> PAGEREF _Toc457909329 \h </w:instrText>
        </w:r>
        <w:r w:rsidR="008047AE">
          <w:rPr>
            <w:noProof/>
            <w:webHidden/>
          </w:rPr>
        </w:r>
        <w:r w:rsidR="008047AE">
          <w:rPr>
            <w:noProof/>
            <w:webHidden/>
          </w:rPr>
          <w:fldChar w:fldCharType="separate"/>
        </w:r>
        <w:r w:rsidR="008047AE">
          <w:rPr>
            <w:noProof/>
            <w:webHidden/>
          </w:rPr>
          <w:t>3</w:t>
        </w:r>
        <w:r w:rsidR="008047AE">
          <w:rPr>
            <w:noProof/>
            <w:webHidden/>
          </w:rPr>
          <w:fldChar w:fldCharType="end"/>
        </w:r>
      </w:hyperlink>
    </w:p>
    <w:p w:rsidR="008047AE" w:rsidRDefault="001A05DA">
      <w:pPr>
        <w:pStyle w:val="10"/>
        <w:rPr>
          <w:rFonts w:asciiTheme="minorHAnsi" w:eastAsiaTheme="minorEastAsia" w:hAnsiTheme="minorHAnsi" w:cstheme="minorBidi"/>
          <w:b w:val="0"/>
          <w:color w:val="auto"/>
          <w:kern w:val="2"/>
          <w:szCs w:val="22"/>
        </w:rPr>
      </w:pPr>
      <w:hyperlink w:anchor="_Toc457909330" w:history="1">
        <w:r w:rsidR="008047AE" w:rsidRPr="00BB4B5A">
          <w:rPr>
            <w:rStyle w:val="a4"/>
            <w:rFonts w:ascii="Bookman Old Style" w:hAnsi="Bookman Old Style"/>
            <w:i/>
          </w:rPr>
          <w:t>2</w:t>
        </w:r>
        <w:r w:rsidR="008047AE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</w:rPr>
          <w:tab/>
        </w:r>
        <w:r w:rsidR="008047AE" w:rsidRPr="00BB4B5A">
          <w:rPr>
            <w:rStyle w:val="a4"/>
            <w:rFonts w:hint="eastAsia"/>
          </w:rPr>
          <w:t>测试说明</w:t>
        </w:r>
        <w:r w:rsidR="008047AE">
          <w:rPr>
            <w:webHidden/>
          </w:rPr>
          <w:tab/>
        </w:r>
        <w:r w:rsidR="008047AE">
          <w:rPr>
            <w:webHidden/>
          </w:rPr>
          <w:fldChar w:fldCharType="begin"/>
        </w:r>
        <w:r w:rsidR="008047AE">
          <w:rPr>
            <w:webHidden/>
          </w:rPr>
          <w:instrText xml:space="preserve"> PAGEREF _Toc457909330 \h </w:instrText>
        </w:r>
        <w:r w:rsidR="008047AE">
          <w:rPr>
            <w:webHidden/>
          </w:rPr>
        </w:r>
        <w:r w:rsidR="008047AE">
          <w:rPr>
            <w:webHidden/>
          </w:rPr>
          <w:fldChar w:fldCharType="separate"/>
        </w:r>
        <w:r w:rsidR="008047AE">
          <w:rPr>
            <w:webHidden/>
          </w:rPr>
          <w:t>5</w:t>
        </w:r>
        <w:r w:rsidR="008047AE">
          <w:rPr>
            <w:webHidden/>
          </w:rPr>
          <w:fldChar w:fldCharType="end"/>
        </w:r>
      </w:hyperlink>
    </w:p>
    <w:p w:rsidR="0073403B" w:rsidRPr="00A75127" w:rsidRDefault="00E06718" w:rsidP="00382B03">
      <w:pPr>
        <w:pStyle w:val="20"/>
        <w:tabs>
          <w:tab w:val="left" w:pos="1050"/>
        </w:tabs>
        <w:rPr>
          <w:rFonts w:ascii="Calibri" w:eastAsia="宋体" w:hAnsi="Calibri"/>
          <w:noProof/>
          <w:color w:val="auto"/>
          <w:szCs w:val="22"/>
        </w:rPr>
      </w:pPr>
      <w:r w:rsidRPr="008D728D">
        <w:rPr>
          <w:rFonts w:cs="Arial"/>
          <w:color w:val="262626"/>
          <w:szCs w:val="21"/>
        </w:rPr>
        <w:fldChar w:fldCharType="end"/>
      </w:r>
    </w:p>
    <w:p w:rsidR="003C53D9" w:rsidRDefault="003C53D9" w:rsidP="003C53D9">
      <w:pPr>
        <w:pStyle w:val="Quectel1"/>
        <w:numPr>
          <w:ilvl w:val="0"/>
          <w:numId w:val="12"/>
        </w:numPr>
        <w:spacing w:before="960" w:after="60"/>
        <w:ind w:left="839" w:right="108" w:hanging="357"/>
      </w:pPr>
      <w:bookmarkStart w:id="2" w:name="_Toc343007872"/>
      <w:bookmarkStart w:id="3" w:name="_Toc349548636"/>
      <w:bookmarkStart w:id="4" w:name="_Toc457909328"/>
      <w:r>
        <w:rPr>
          <w:rFonts w:hint="eastAsia"/>
        </w:rPr>
        <w:lastRenderedPageBreak/>
        <w:t>中文</w:t>
      </w:r>
      <w:r w:rsidRPr="009D1AA7">
        <w:rPr>
          <w:rFonts w:hint="eastAsia"/>
        </w:rPr>
        <w:t xml:space="preserve">AT </w:t>
      </w:r>
      <w:bookmarkEnd w:id="2"/>
      <w:r>
        <w:rPr>
          <w:rFonts w:hint="eastAsia"/>
        </w:rPr>
        <w:t>命令详解</w:t>
      </w:r>
      <w:bookmarkEnd w:id="3"/>
      <w:bookmarkEnd w:id="4"/>
    </w:p>
    <w:p w:rsidR="00622A36" w:rsidRDefault="00622A36" w:rsidP="00622A36">
      <w:pPr>
        <w:pStyle w:val="Quectel2"/>
        <w:rPr>
          <w:rFonts w:eastAsia="宋体"/>
        </w:rPr>
      </w:pPr>
      <w:bookmarkStart w:id="5" w:name="_Toc349548637"/>
      <w:bookmarkStart w:id="6" w:name="_Toc358555701"/>
      <w:bookmarkStart w:id="7" w:name="_Toc371004972"/>
      <w:bookmarkStart w:id="8" w:name="_Toc457909329"/>
      <w:bookmarkStart w:id="9" w:name="_Toc349548638"/>
      <w:r>
        <w:rPr>
          <w:rFonts w:hint="eastAsia"/>
        </w:rPr>
        <w:t>A</w:t>
      </w:r>
      <w:bookmarkEnd w:id="5"/>
      <w:r w:rsidRPr="0065561A">
        <w:t>T+</w:t>
      </w:r>
      <w:r w:rsidRPr="007A1576">
        <w:rPr>
          <w:rFonts w:hint="eastAsia"/>
        </w:rPr>
        <w:t>Q</w:t>
      </w:r>
      <w:r w:rsidRPr="00622A36">
        <w:rPr>
          <w:rFonts w:eastAsia="宋体" w:hint="eastAsia"/>
        </w:rPr>
        <w:t xml:space="preserve">CFG   </w:t>
      </w:r>
      <w:r w:rsidRPr="00622A36">
        <w:rPr>
          <w:rFonts w:eastAsia="宋体" w:hint="eastAsia"/>
        </w:rPr>
        <w:t>扩展配置</w:t>
      </w:r>
      <w:bookmarkEnd w:id="6"/>
      <w:bookmarkEnd w:id="7"/>
      <w:bookmarkEnd w:id="8"/>
    </w:p>
    <w:p w:rsidR="00467A46" w:rsidRPr="00A75127" w:rsidRDefault="00467A46" w:rsidP="00467A46">
      <w:pPr>
        <w:pStyle w:val="Quectel"/>
        <w:spacing w:before="624"/>
      </w:pPr>
      <w:r>
        <w:rPr>
          <w:rFonts w:ascii="Calibri" w:hAnsi="Calibri" w:cs="Times New Roman" w:hint="eastAsia"/>
          <w:b/>
        </w:rPr>
        <w:t>AT+QCFG=</w:t>
      </w:r>
      <w:r>
        <w:rPr>
          <w:rFonts w:ascii="Calibri" w:hAnsi="Calibri" w:cs="Times New Roman"/>
          <w:b/>
        </w:rPr>
        <w:t>“</w:t>
      </w:r>
      <w:r w:rsidR="001E0FF8">
        <w:rPr>
          <w:rFonts w:ascii="Calibri" w:hAnsi="Calibri" w:cs="Times New Roman" w:hint="eastAsia"/>
          <w:b/>
        </w:rPr>
        <w:t>nwscanmodeex</w:t>
      </w:r>
      <w:r>
        <w:rPr>
          <w:rFonts w:ascii="Calibri" w:hAnsi="Calibri" w:cs="Times New Roman"/>
          <w:b/>
        </w:rPr>
        <w:t>”</w:t>
      </w:r>
      <w:r w:rsidR="001E0FF8">
        <w:rPr>
          <w:rFonts w:ascii="Calibri" w:hAnsi="Calibri" w:cs="Times New Roman" w:hint="eastAsia"/>
          <w:b/>
        </w:rPr>
        <w:t xml:space="preserve"> </w:t>
      </w:r>
      <w:r w:rsidR="001E0FF8">
        <w:rPr>
          <w:rFonts w:ascii="Calibri" w:hAnsi="Calibri" w:cs="Times New Roman" w:hint="eastAsia"/>
          <w:b/>
        </w:rPr>
        <w:t>配置网络搜索模式</w:t>
      </w:r>
    </w:p>
    <w:tbl>
      <w:tblPr>
        <w:tblpPr w:leftFromText="180" w:rightFromText="180" w:vertAnchor="text" w:horzAnchor="margin" w:tblpY="146"/>
        <w:tblW w:w="10456" w:type="dxa"/>
        <w:tblBorders>
          <w:top w:val="single" w:sz="8" w:space="0" w:color="BFBFBF"/>
          <w:bottom w:val="single" w:sz="8" w:space="0" w:color="BFBFBF"/>
          <w:insideH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5528"/>
      </w:tblGrid>
      <w:tr w:rsidR="00622A36" w:rsidRPr="00522A83" w:rsidTr="00C67A91">
        <w:trPr>
          <w:trHeight w:val="454"/>
        </w:trPr>
        <w:tc>
          <w:tcPr>
            <w:tcW w:w="10456" w:type="dxa"/>
            <w:gridSpan w:val="2"/>
            <w:shd w:val="clear" w:color="auto" w:fill="AB2A15"/>
            <w:vAlign w:val="center"/>
          </w:tcPr>
          <w:p w:rsidR="00622A36" w:rsidRPr="00522A83" w:rsidRDefault="00622A36" w:rsidP="00C67A91">
            <w:pPr>
              <w:jc w:val="left"/>
              <w:rPr>
                <w:b/>
                <w:color w:val="FFFFFF"/>
                <w:sz w:val="24"/>
              </w:rPr>
            </w:pPr>
            <w:r w:rsidRPr="00F5383E">
              <w:rPr>
                <w:b/>
                <w:color w:val="FFFFFF"/>
                <w:sz w:val="24"/>
              </w:rPr>
              <w:t xml:space="preserve">AT+QCFG  </w:t>
            </w:r>
            <w:r w:rsidRPr="00AD75D9">
              <w:rPr>
                <w:rFonts w:hint="eastAsia"/>
                <w:b/>
                <w:color w:val="FFFFFF"/>
                <w:sz w:val="24"/>
              </w:rPr>
              <w:t>扩展配置</w:t>
            </w:r>
          </w:p>
        </w:tc>
      </w:tr>
      <w:tr w:rsidR="00622A36" w:rsidRPr="00522A83" w:rsidTr="00C67A91">
        <w:trPr>
          <w:trHeight w:val="567"/>
        </w:trPr>
        <w:tc>
          <w:tcPr>
            <w:tcW w:w="4928" w:type="dxa"/>
            <w:shd w:val="solid" w:color="D9D9D9" w:fill="FFFFFF"/>
          </w:tcPr>
          <w:p w:rsidR="00622A36" w:rsidRPr="008047AE" w:rsidRDefault="00070B07" w:rsidP="00C67A91">
            <w:pPr>
              <w:rPr>
                <w:rFonts w:eastAsiaTheme="minorEastAsia"/>
                <w:b/>
              </w:rPr>
            </w:pPr>
            <w:r w:rsidRPr="008047AE">
              <w:rPr>
                <w:rFonts w:eastAsiaTheme="minorEastAsia" w:hint="eastAsia"/>
                <w:b/>
              </w:rPr>
              <w:t>查询</w:t>
            </w:r>
            <w:r w:rsidR="00622A36" w:rsidRPr="008047AE">
              <w:rPr>
                <w:rFonts w:hint="eastAsia"/>
                <w:b/>
              </w:rPr>
              <w:t>命令</w:t>
            </w:r>
          </w:p>
          <w:p w:rsidR="008047AE" w:rsidRPr="008047AE" w:rsidRDefault="008047AE" w:rsidP="00C67A91">
            <w:pPr>
              <w:rPr>
                <w:rFonts w:eastAsiaTheme="minorEastAsia"/>
              </w:rPr>
            </w:pPr>
          </w:p>
          <w:p w:rsidR="00622A36" w:rsidRPr="00070B07" w:rsidRDefault="00622A36" w:rsidP="00C67A91">
            <w:pPr>
              <w:rPr>
                <w:rFonts w:eastAsiaTheme="minorEastAsia"/>
                <w:b/>
              </w:rPr>
            </w:pPr>
            <w:r w:rsidRPr="00295E31">
              <w:rPr>
                <w:b/>
              </w:rPr>
              <w:t>AT+Q</w:t>
            </w:r>
            <w:r w:rsidRPr="00295E31">
              <w:rPr>
                <w:rFonts w:hint="eastAsia"/>
                <w:b/>
              </w:rPr>
              <w:t>CFG</w:t>
            </w:r>
            <w:r w:rsidR="00070B07">
              <w:rPr>
                <w:b/>
              </w:rPr>
              <w:t>=</w:t>
            </w:r>
            <w:r w:rsidR="00070B07" w:rsidRPr="00335DFE">
              <w:rPr>
                <w:rFonts w:hint="eastAsia"/>
                <w:b/>
              </w:rPr>
              <w:t>"</w:t>
            </w:r>
            <w:r w:rsidR="00070B07">
              <w:rPr>
                <w:rFonts w:eastAsiaTheme="minorEastAsia" w:hint="eastAsia"/>
                <w:b/>
              </w:rPr>
              <w:t>nwscanmodeex</w:t>
            </w:r>
            <w:r w:rsidR="00070B07" w:rsidRPr="00335DFE">
              <w:rPr>
                <w:rFonts w:hint="eastAsia"/>
                <w:b/>
              </w:rPr>
              <w:t>"</w:t>
            </w:r>
          </w:p>
        </w:tc>
        <w:tc>
          <w:tcPr>
            <w:tcW w:w="5528" w:type="dxa"/>
            <w:shd w:val="clear" w:color="auto" w:fill="auto"/>
          </w:tcPr>
          <w:p w:rsidR="00622A36" w:rsidRPr="00070B07" w:rsidRDefault="00622A36" w:rsidP="00C67A91">
            <w:pPr>
              <w:rPr>
                <w:rFonts w:eastAsiaTheme="minorEastAsia"/>
              </w:rPr>
            </w:pPr>
            <w:r>
              <w:rPr>
                <w:rFonts w:hint="eastAsia"/>
              </w:rPr>
              <w:t>响应</w:t>
            </w:r>
          </w:p>
          <w:p w:rsidR="00622A36" w:rsidRDefault="00F443C3" w:rsidP="00C67A91">
            <w:pPr>
              <w:rPr>
                <w:rFonts w:eastAsiaTheme="minorEastAsia"/>
                <w:b/>
              </w:rPr>
            </w:pPr>
            <w:r>
              <w:rPr>
                <w:b/>
              </w:rPr>
              <w:t>+QCFG: "</w:t>
            </w:r>
            <w:r w:rsidR="00070B07">
              <w:rPr>
                <w:rFonts w:eastAsiaTheme="minorEastAsia" w:hint="eastAsia"/>
                <w:b/>
              </w:rPr>
              <w:t>nwscanmodeex</w:t>
            </w:r>
            <w:r w:rsidR="00A00CF3" w:rsidRPr="00A00CF3">
              <w:rPr>
                <w:b/>
              </w:rPr>
              <w:t>",</w:t>
            </w:r>
            <w:r w:rsidR="00070B07">
              <w:rPr>
                <w:rFonts w:eastAsiaTheme="minorEastAsia" w:hint="eastAsia"/>
                <w:b/>
              </w:rPr>
              <w:t>&lt;mode&gt;</w:t>
            </w:r>
            <w:bookmarkStart w:id="10" w:name="OLE_LINK5"/>
          </w:p>
          <w:p w:rsidR="00070B07" w:rsidRPr="00070B07" w:rsidRDefault="00070B07" w:rsidP="00C67A91">
            <w:pPr>
              <w:rPr>
                <w:rFonts w:eastAsiaTheme="minorEastAsia"/>
                <w:b/>
              </w:rPr>
            </w:pPr>
          </w:p>
          <w:bookmarkEnd w:id="10"/>
          <w:p w:rsidR="00622A36" w:rsidRPr="00AF0EBF" w:rsidRDefault="00622A36" w:rsidP="00C67A91">
            <w:pPr>
              <w:rPr>
                <w:b/>
              </w:rPr>
            </w:pPr>
            <w:r w:rsidRPr="00295E31">
              <w:rPr>
                <w:b/>
              </w:rPr>
              <w:t>OK</w:t>
            </w:r>
          </w:p>
        </w:tc>
      </w:tr>
      <w:tr w:rsidR="00622A36" w:rsidRPr="00522A83" w:rsidTr="00C67A91">
        <w:trPr>
          <w:trHeight w:val="567"/>
        </w:trPr>
        <w:tc>
          <w:tcPr>
            <w:tcW w:w="4928" w:type="dxa"/>
            <w:shd w:val="solid" w:color="D9D9D9" w:fill="FFFFFF"/>
          </w:tcPr>
          <w:p w:rsidR="00622A36" w:rsidRPr="008047AE" w:rsidRDefault="0097305B" w:rsidP="00C67A91">
            <w:pPr>
              <w:rPr>
                <w:b/>
              </w:rPr>
            </w:pPr>
            <w:r w:rsidRPr="008047AE">
              <w:rPr>
                <w:rFonts w:eastAsia="宋体" w:hint="eastAsia"/>
                <w:b/>
              </w:rPr>
              <w:t>写</w:t>
            </w:r>
            <w:r w:rsidR="00622A36" w:rsidRPr="008047AE">
              <w:rPr>
                <w:rFonts w:hint="eastAsia"/>
                <w:b/>
              </w:rPr>
              <w:t>命令</w:t>
            </w:r>
          </w:p>
          <w:p w:rsidR="00622A36" w:rsidRDefault="00622A36" w:rsidP="00C67A91"/>
          <w:p w:rsidR="00622A36" w:rsidRPr="00070B07" w:rsidRDefault="00622A36" w:rsidP="00070B07">
            <w:pPr>
              <w:rPr>
                <w:rFonts w:eastAsiaTheme="minorEastAsia"/>
                <w:b/>
              </w:rPr>
            </w:pPr>
            <w:r w:rsidRPr="008875E1">
              <w:rPr>
                <w:rFonts w:hint="eastAsia"/>
                <w:b/>
              </w:rPr>
              <w:t>AT+QCFG=</w:t>
            </w:r>
            <w:r w:rsidR="00345F08" w:rsidRPr="00335DFE">
              <w:rPr>
                <w:rFonts w:hint="eastAsia"/>
                <w:b/>
              </w:rPr>
              <w:t>"</w:t>
            </w:r>
            <w:r w:rsidR="00070B07">
              <w:rPr>
                <w:rFonts w:eastAsiaTheme="minorEastAsia" w:hint="eastAsia"/>
                <w:b/>
              </w:rPr>
              <w:t>nwscanmodeex</w:t>
            </w:r>
            <w:r w:rsidR="00070B07">
              <w:rPr>
                <w:rFonts w:hint="eastAsia"/>
                <w:b/>
              </w:rPr>
              <w:t xml:space="preserve"> </w:t>
            </w:r>
            <w:r w:rsidR="00345F08" w:rsidRPr="00335DFE">
              <w:rPr>
                <w:rFonts w:hint="eastAsia"/>
                <w:b/>
              </w:rPr>
              <w:t>"</w:t>
            </w:r>
            <w:r w:rsidR="00070B07">
              <w:rPr>
                <w:rFonts w:eastAsia="宋体" w:hint="eastAsia"/>
                <w:b/>
              </w:rPr>
              <w:t>,&lt;mode&gt;</w:t>
            </w:r>
          </w:p>
        </w:tc>
        <w:tc>
          <w:tcPr>
            <w:tcW w:w="5528" w:type="dxa"/>
            <w:shd w:val="clear" w:color="auto" w:fill="auto"/>
          </w:tcPr>
          <w:p w:rsidR="00041C6F" w:rsidRPr="00041C6F" w:rsidRDefault="00041C6F" w:rsidP="00041C6F">
            <w:pPr>
              <w:rPr>
                <w:rFonts w:eastAsia="宋体"/>
              </w:rPr>
            </w:pPr>
          </w:p>
          <w:p w:rsidR="00041C6F" w:rsidRPr="0032213F" w:rsidRDefault="00041C6F" w:rsidP="00041C6F">
            <w:pPr>
              <w:rPr>
                <w:b/>
              </w:rPr>
            </w:pPr>
            <w:r w:rsidRPr="0032213F">
              <w:rPr>
                <w:rFonts w:hint="eastAsia"/>
                <w:b/>
              </w:rPr>
              <w:t>OK</w:t>
            </w:r>
          </w:p>
          <w:p w:rsidR="00A50F5F" w:rsidRPr="00A75127" w:rsidRDefault="00041C6F" w:rsidP="00041C6F">
            <w:pPr>
              <w:rPr>
                <w:rFonts w:eastAsia="宋体"/>
                <w:b/>
              </w:rPr>
            </w:pPr>
            <w:r w:rsidRPr="0032213F">
              <w:rPr>
                <w:rFonts w:hint="eastAsia"/>
                <w:b/>
              </w:rPr>
              <w:t>ERROR</w:t>
            </w:r>
          </w:p>
        </w:tc>
      </w:tr>
    </w:tbl>
    <w:p w:rsidR="00792545" w:rsidRDefault="00622A36" w:rsidP="00F51F30">
      <w:pPr>
        <w:spacing w:beforeLines="100" w:before="312"/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参数</w:t>
      </w:r>
    </w:p>
    <w:tbl>
      <w:tblPr>
        <w:tblpPr w:leftFromText="180" w:rightFromText="180" w:vertAnchor="text" w:horzAnchor="margin" w:tblpY="146"/>
        <w:tblW w:w="19778" w:type="dxa"/>
        <w:tblBorders>
          <w:top w:val="single" w:sz="4" w:space="0" w:color="BFBFBF"/>
          <w:bottom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8644"/>
      </w:tblGrid>
      <w:tr w:rsidR="00BA75FC" w:rsidRPr="004A1E8E" w:rsidTr="004A1E8E">
        <w:tc>
          <w:tcPr>
            <w:tcW w:w="1134" w:type="dxa"/>
            <w:shd w:val="clear" w:color="auto" w:fill="auto"/>
          </w:tcPr>
          <w:p w:rsidR="00BA75FC" w:rsidRDefault="00BA75FC" w:rsidP="004A1E8E">
            <w:pPr>
              <w:jc w:val="left"/>
              <w:rPr>
                <w:rFonts w:ascii="Calibri" w:eastAsia="宋体" w:hAnsi="Calibri"/>
              </w:rPr>
            </w:pPr>
            <w:r w:rsidRPr="00DA6A39">
              <w:rPr>
                <w:rFonts w:ascii="Calibri" w:eastAsia="宋体" w:hAnsi="Calibri" w:hint="eastAsia"/>
                <w:b/>
              </w:rPr>
              <w:t>&lt;</w:t>
            </w:r>
            <w:r w:rsidR="00EA43D6">
              <w:rPr>
                <w:rFonts w:ascii="Calibri" w:eastAsia="宋体" w:hAnsi="Calibri" w:hint="eastAsia"/>
                <w:b/>
              </w:rPr>
              <w:t>mode</w:t>
            </w:r>
            <w:r w:rsidRPr="00DA6A39">
              <w:rPr>
                <w:rFonts w:ascii="Calibri" w:eastAsia="宋体" w:hAnsi="Calibri" w:hint="eastAsia"/>
                <w:b/>
              </w:rPr>
              <w:t>&gt;</w:t>
            </w:r>
          </w:p>
        </w:tc>
        <w:tc>
          <w:tcPr>
            <w:tcW w:w="18644" w:type="dxa"/>
          </w:tcPr>
          <w:p w:rsidR="004A1E8E" w:rsidRPr="000F0168" w:rsidRDefault="00BA75FC" w:rsidP="000F0168">
            <w:pPr>
              <w:jc w:val="left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数字参数</w:t>
            </w:r>
            <w:r w:rsidR="00142045">
              <w:rPr>
                <w:rFonts w:ascii="Calibri" w:eastAsia="宋体" w:hAnsi="Calibri" w:hint="eastAsia"/>
              </w:rPr>
              <w:t>，</w:t>
            </w:r>
            <w:r>
              <w:rPr>
                <w:rFonts w:ascii="Calibri" w:eastAsia="宋体" w:hAnsi="Calibri" w:hint="eastAsia"/>
              </w:rPr>
              <w:t>默认值为</w:t>
            </w:r>
            <w:r w:rsidR="00DD1843">
              <w:rPr>
                <w:rFonts w:ascii="Calibri" w:eastAsia="宋体" w:hAnsi="Calibri" w:hint="eastAsia"/>
              </w:rPr>
              <w:t>63</w:t>
            </w:r>
            <w:r>
              <w:rPr>
                <w:rFonts w:ascii="Calibri" w:eastAsia="宋体" w:hAnsi="Calibri" w:hint="eastAsia"/>
              </w:rPr>
              <w:t>。</w:t>
            </w:r>
          </w:p>
        </w:tc>
      </w:tr>
    </w:tbl>
    <w:p w:rsidR="007A64C5" w:rsidRDefault="007A64C5" w:rsidP="00622A36">
      <w:pPr>
        <w:autoSpaceDE w:val="0"/>
        <w:autoSpaceDN w:val="0"/>
        <w:adjustRightInd w:val="0"/>
        <w:jc w:val="left"/>
        <w:rPr>
          <w:rFonts w:eastAsia="宋体" w:cs="Arial"/>
          <w:b/>
          <w:kern w:val="0"/>
          <w:sz w:val="28"/>
          <w:szCs w:val="28"/>
          <w:lang w:val="en-GB"/>
        </w:rPr>
      </w:pPr>
    </w:p>
    <w:p w:rsidR="00622A36" w:rsidRPr="00AF0EBF" w:rsidRDefault="001A05DA" w:rsidP="00622A36">
      <w:pPr>
        <w:autoSpaceDE w:val="0"/>
        <w:autoSpaceDN w:val="0"/>
        <w:adjustRightInd w:val="0"/>
        <w:jc w:val="left"/>
        <w:rPr>
          <w:rFonts w:eastAsia="宋体" w:cs="Arial"/>
          <w:b/>
          <w:kern w:val="0"/>
          <w:sz w:val="28"/>
          <w:szCs w:val="28"/>
          <w:lang w:val="en-GB"/>
        </w:rPr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6" o:spid="_x0000_s1026" type="#_x0000_t98" style="position:absolute;margin-left:-9pt;margin-top:7.8pt;width:59.95pt;height:28.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" strokecolor="#c0504d" strokeweight="1.25pt">
            <v:shadow color="#868686"/>
            <v:textbox>
              <w:txbxContent>
                <w:p w:rsidR="00C67A91" w:rsidRDefault="00C67A91" w:rsidP="00622A36">
                  <w:pPr>
                    <w:jc w:val="center"/>
                    <w:rPr>
                      <w:rFonts w:eastAsia="宋体" w:cs="Arial"/>
                      <w:b/>
                      <w:szCs w:val="21"/>
                    </w:rPr>
                  </w:pPr>
                  <w:r>
                    <w:rPr>
                      <w:rFonts w:eastAsia="宋体" w:cs="Arial"/>
                      <w:b/>
                      <w:szCs w:val="21"/>
                    </w:rPr>
                    <w:t>NOTES</w:t>
                  </w:r>
                </w:p>
              </w:txbxContent>
            </v:textbox>
          </v:shape>
        </w:pict>
      </w:r>
    </w:p>
    <w:tbl>
      <w:tblPr>
        <w:tblW w:w="0" w:type="auto"/>
        <w:tblCellSpacing w:w="20" w:type="dxa"/>
        <w:tblBorders>
          <w:top w:val="single" w:sz="6" w:space="0" w:color="C00000"/>
          <w:bottom w:val="single" w:sz="6" w:space="0" w:color="C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9746"/>
      </w:tblGrid>
      <w:tr w:rsidR="00622A36" w:rsidRPr="00AF0EBF" w:rsidTr="008276CF">
        <w:trPr>
          <w:trHeight w:val="915"/>
          <w:tblCellSpacing w:w="20" w:type="dxa"/>
        </w:trPr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48733B" w:rsidRDefault="00622A36" w:rsidP="00F51F30">
            <w:pPr>
              <w:pStyle w:val="af9"/>
              <w:numPr>
                <w:ilvl w:val="0"/>
                <w:numId w:val="23"/>
              </w:numPr>
              <w:spacing w:beforeLines="50" w:before="156" w:afterLines="50" w:after="156"/>
              <w:ind w:left="357" w:firstLineChars="0" w:hanging="357"/>
              <w:rPr>
                <w:rFonts w:eastAsia="宋体" w:cs="Arial"/>
                <w:szCs w:val="48"/>
              </w:rPr>
            </w:pPr>
            <w:r w:rsidRPr="00916358">
              <w:rPr>
                <w:rFonts w:eastAsia="宋体" w:cs="Arial" w:hint="eastAsia"/>
                <w:szCs w:val="48"/>
              </w:rPr>
              <w:t>设置后</w:t>
            </w:r>
            <w:r>
              <w:rPr>
                <w:rFonts w:eastAsia="宋体" w:cs="Arial" w:hint="eastAsia"/>
                <w:szCs w:val="48"/>
              </w:rPr>
              <w:t>的配置</w:t>
            </w:r>
            <w:r w:rsidRPr="00916358">
              <w:rPr>
                <w:rFonts w:eastAsia="宋体" w:cs="Arial" w:hint="eastAsia"/>
                <w:szCs w:val="48"/>
              </w:rPr>
              <w:t>，会自动保存到</w:t>
            </w:r>
            <w:r w:rsidRPr="00916358">
              <w:rPr>
                <w:rFonts w:eastAsia="宋体" w:cs="Arial" w:hint="eastAsia"/>
                <w:szCs w:val="48"/>
              </w:rPr>
              <w:t>NV</w:t>
            </w:r>
            <w:r w:rsidRPr="00916358">
              <w:rPr>
                <w:rFonts w:eastAsia="宋体" w:cs="Arial" w:hint="eastAsia"/>
                <w:szCs w:val="48"/>
              </w:rPr>
              <w:t>，</w:t>
            </w:r>
            <w:r w:rsidR="000F0168">
              <w:rPr>
                <w:rFonts w:eastAsia="宋体" w:cs="Arial" w:hint="eastAsia"/>
                <w:szCs w:val="48"/>
              </w:rPr>
              <w:t>立即</w:t>
            </w:r>
            <w:r w:rsidR="008047AE">
              <w:rPr>
                <w:rFonts w:eastAsia="宋体" w:cs="Arial" w:hint="eastAsia"/>
                <w:szCs w:val="48"/>
              </w:rPr>
              <w:t>生</w:t>
            </w:r>
            <w:r w:rsidR="008276CF">
              <w:rPr>
                <w:rFonts w:eastAsia="宋体" w:cs="Arial"/>
                <w:szCs w:val="48"/>
              </w:rPr>
              <w:t>效</w:t>
            </w:r>
            <w:r w:rsidRPr="00916358">
              <w:rPr>
                <w:rFonts w:eastAsia="宋体" w:cs="Arial" w:hint="eastAsia"/>
                <w:szCs w:val="48"/>
              </w:rPr>
              <w:t>。</w:t>
            </w:r>
          </w:p>
          <w:p w:rsidR="008276CF" w:rsidRDefault="000F0168" w:rsidP="00F51F30">
            <w:pPr>
              <w:pStyle w:val="af9"/>
              <w:numPr>
                <w:ilvl w:val="0"/>
                <w:numId w:val="23"/>
              </w:numPr>
              <w:spacing w:beforeLines="50" w:before="156" w:afterLines="50" w:after="156"/>
              <w:ind w:left="357" w:firstLineChars="0" w:hanging="357"/>
              <w:rPr>
                <w:rFonts w:eastAsia="宋体" w:cs="Arial"/>
                <w:szCs w:val="48"/>
              </w:rPr>
            </w:pPr>
            <w:r>
              <w:rPr>
                <w:rFonts w:eastAsia="宋体" w:cs="Arial" w:hint="eastAsia"/>
                <w:szCs w:val="48"/>
              </w:rPr>
              <w:t>mode</w:t>
            </w:r>
            <w:r>
              <w:rPr>
                <w:rFonts w:eastAsia="宋体" w:cs="Arial" w:hint="eastAsia"/>
                <w:szCs w:val="48"/>
              </w:rPr>
              <w:t>参数的设置方式，使用位表示配置模式</w:t>
            </w:r>
            <w:r w:rsidR="008047AE">
              <w:rPr>
                <w:rFonts w:eastAsia="宋体" w:cs="Arial" w:hint="eastAsia"/>
                <w:szCs w:val="48"/>
              </w:rPr>
              <w:t>，</w:t>
            </w:r>
            <w:r w:rsidR="000138CE">
              <w:rPr>
                <w:rFonts w:eastAsia="宋体" w:cs="Arial" w:hint="eastAsia"/>
                <w:szCs w:val="48"/>
              </w:rPr>
              <w:t>对应位设置为</w:t>
            </w:r>
            <w:r w:rsidR="000138CE">
              <w:rPr>
                <w:rFonts w:eastAsia="宋体" w:cs="Arial" w:hint="eastAsia"/>
                <w:szCs w:val="48"/>
              </w:rPr>
              <w:t>1</w:t>
            </w:r>
            <w:r w:rsidR="000138CE">
              <w:rPr>
                <w:rFonts w:eastAsia="宋体" w:cs="Arial" w:hint="eastAsia"/>
                <w:szCs w:val="48"/>
              </w:rPr>
              <w:t>表示</w:t>
            </w:r>
            <w:r w:rsidR="005A21CF">
              <w:rPr>
                <w:rFonts w:eastAsia="宋体" w:cs="Arial" w:hint="eastAsia"/>
                <w:szCs w:val="48"/>
              </w:rPr>
              <w:t>使能</w:t>
            </w:r>
            <w:r w:rsidR="00993D36">
              <w:rPr>
                <w:rFonts w:eastAsia="宋体" w:cs="Arial" w:hint="eastAsia"/>
                <w:szCs w:val="48"/>
              </w:rPr>
              <w:t>。</w:t>
            </w:r>
          </w:p>
          <w:p w:rsidR="00F84737" w:rsidRDefault="00F84737" w:rsidP="00F51F30">
            <w:pPr>
              <w:pStyle w:val="af9"/>
              <w:numPr>
                <w:ilvl w:val="0"/>
                <w:numId w:val="23"/>
              </w:numPr>
              <w:spacing w:beforeLines="50" w:before="156" w:afterLines="50" w:after="156"/>
              <w:ind w:left="357" w:firstLineChars="0" w:hanging="357"/>
              <w:rPr>
                <w:rFonts w:eastAsia="宋体" w:cs="Arial"/>
                <w:szCs w:val="48"/>
              </w:rPr>
            </w:pPr>
            <w:r>
              <w:rPr>
                <w:rFonts w:eastAsia="宋体" w:cs="Arial" w:hint="eastAsia"/>
                <w:szCs w:val="48"/>
              </w:rPr>
              <w:t>0-5</w:t>
            </w:r>
            <w:r>
              <w:rPr>
                <w:rFonts w:eastAsia="宋体" w:cs="Arial" w:hint="eastAsia"/>
                <w:szCs w:val="48"/>
              </w:rPr>
              <w:t>位全配置为</w:t>
            </w:r>
            <w:r>
              <w:rPr>
                <w:rFonts w:eastAsia="宋体" w:cs="Arial" w:hint="eastAsia"/>
                <w:szCs w:val="48"/>
              </w:rPr>
              <w:t>1</w:t>
            </w:r>
            <w:r>
              <w:rPr>
                <w:rFonts w:eastAsia="宋体" w:cs="Arial" w:hint="eastAsia"/>
                <w:szCs w:val="48"/>
              </w:rPr>
              <w:t>时对应</w:t>
            </w:r>
            <w:r w:rsidR="008047AE">
              <w:rPr>
                <w:rFonts w:eastAsia="宋体" w:cs="Arial" w:hint="eastAsia"/>
                <w:szCs w:val="48"/>
              </w:rPr>
              <w:t>AT+QCFG</w:t>
            </w:r>
            <w:r w:rsidR="004C2714">
              <w:rPr>
                <w:rFonts w:eastAsia="宋体" w:cs="Arial" w:hint="eastAsia"/>
                <w:szCs w:val="48"/>
              </w:rPr>
              <w:t>=</w:t>
            </w:r>
            <w:r w:rsidR="004C2714">
              <w:rPr>
                <w:rFonts w:eastAsia="宋体" w:cs="Arial"/>
                <w:szCs w:val="48"/>
              </w:rPr>
              <w:t>”</w:t>
            </w:r>
            <w:r>
              <w:rPr>
                <w:rFonts w:eastAsia="宋体" w:cs="Arial" w:hint="eastAsia"/>
                <w:szCs w:val="48"/>
              </w:rPr>
              <w:t>nwscanmode</w:t>
            </w:r>
            <w:r w:rsidR="004C2714">
              <w:rPr>
                <w:rFonts w:eastAsia="宋体" w:cs="Arial"/>
                <w:szCs w:val="48"/>
              </w:rPr>
              <w:t>”</w:t>
            </w:r>
            <w:r>
              <w:rPr>
                <w:rFonts w:eastAsia="宋体" w:cs="Arial" w:hint="eastAsia"/>
                <w:szCs w:val="48"/>
              </w:rPr>
              <w:t>的</w:t>
            </w:r>
            <w:r>
              <w:rPr>
                <w:rFonts w:eastAsia="宋体" w:cs="Arial" w:hint="eastAsia"/>
                <w:szCs w:val="48"/>
              </w:rPr>
              <w:t>auto</w:t>
            </w:r>
            <w:r>
              <w:rPr>
                <w:rFonts w:eastAsia="宋体" w:cs="Arial" w:hint="eastAsia"/>
                <w:szCs w:val="48"/>
              </w:rPr>
              <w:t>模式。</w:t>
            </w:r>
          </w:p>
          <w:p w:rsidR="000F0168" w:rsidRPr="00127D27" w:rsidRDefault="000F0168" w:rsidP="00127D2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>Bit 0 : cdma2000 1X</w:t>
            </w:r>
          </w:p>
          <w:p w:rsidR="000F0168" w:rsidRPr="00127D27" w:rsidRDefault="000F0168" w:rsidP="000F0168">
            <w:pPr>
              <w:autoSpaceDE w:val="0"/>
              <w:autoSpaceDN w:val="0"/>
              <w:adjustRightInd w:val="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 xml:space="preserve">  Bit 1 : cdma2000 HRPD (1xEV-DO)</w:t>
            </w:r>
          </w:p>
          <w:p w:rsidR="000F0168" w:rsidRPr="00127D27" w:rsidRDefault="000F0168" w:rsidP="000F0168">
            <w:pPr>
              <w:autoSpaceDE w:val="0"/>
              <w:autoSpaceDN w:val="0"/>
              <w:adjustRightInd w:val="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 xml:space="preserve">  Bit 2 : GSM</w:t>
            </w:r>
          </w:p>
          <w:p w:rsidR="000F0168" w:rsidRPr="00127D27" w:rsidRDefault="000F0168" w:rsidP="000F0168">
            <w:pPr>
              <w:autoSpaceDE w:val="0"/>
              <w:autoSpaceDN w:val="0"/>
              <w:adjustRightInd w:val="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 xml:space="preserve">  Bit 3 : </w:t>
            </w:r>
            <w:r w:rsidR="00860E73">
              <w:rPr>
                <w:rFonts w:eastAsia="宋体" w:cs="Arial" w:hint="eastAsia"/>
                <w:szCs w:val="48"/>
              </w:rPr>
              <w:t>WCDMA</w:t>
            </w:r>
            <w:bookmarkStart w:id="11" w:name="_GoBack"/>
            <w:bookmarkEnd w:id="11"/>
          </w:p>
          <w:p w:rsidR="000F0168" w:rsidRPr="00127D27" w:rsidRDefault="000F0168" w:rsidP="000F0168">
            <w:pPr>
              <w:autoSpaceDE w:val="0"/>
              <w:autoSpaceDN w:val="0"/>
              <w:adjustRightInd w:val="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 xml:space="preserve">  Bit 4 : LTE</w:t>
            </w:r>
          </w:p>
          <w:p w:rsidR="000F0168" w:rsidRPr="00127D27" w:rsidRDefault="000F0168" w:rsidP="000F0168">
            <w:pPr>
              <w:autoSpaceDE w:val="0"/>
              <w:autoSpaceDN w:val="0"/>
              <w:adjustRightInd w:val="0"/>
              <w:jc w:val="left"/>
              <w:rPr>
                <w:rFonts w:eastAsia="宋体" w:cs="Arial"/>
                <w:szCs w:val="48"/>
              </w:rPr>
            </w:pPr>
            <w:r w:rsidRPr="00127D27">
              <w:rPr>
                <w:rFonts w:eastAsia="宋体" w:cs="Arial"/>
                <w:szCs w:val="48"/>
              </w:rPr>
              <w:t xml:space="preserve">  Bit 5 : TDS </w:t>
            </w:r>
          </w:p>
          <w:p w:rsidR="000F0168" w:rsidRPr="000F0168" w:rsidRDefault="000F0168" w:rsidP="000F0168">
            <w:pPr>
              <w:spacing w:beforeLines="50" w:before="156" w:afterLines="50" w:after="156"/>
              <w:rPr>
                <w:rFonts w:eastAsia="宋体" w:cs="Arial"/>
                <w:szCs w:val="48"/>
              </w:rPr>
            </w:pPr>
            <w:r>
              <w:rPr>
                <w:rFonts w:eastAsia="宋体" w:cs="Arial" w:hint="eastAsia"/>
                <w:szCs w:val="48"/>
              </w:rPr>
              <w:t>如果只配置</w:t>
            </w:r>
            <w:r>
              <w:rPr>
                <w:rFonts w:eastAsia="宋体" w:cs="Arial" w:hint="eastAsia"/>
                <w:szCs w:val="48"/>
              </w:rPr>
              <w:t>LTE</w:t>
            </w:r>
            <w:r>
              <w:rPr>
                <w:rFonts w:eastAsia="宋体" w:cs="Arial" w:hint="eastAsia"/>
                <w:szCs w:val="48"/>
              </w:rPr>
              <w:t>，则表示为</w:t>
            </w:r>
            <w:r>
              <w:rPr>
                <w:rFonts w:eastAsia="宋体" w:cs="Arial" w:hint="eastAsia"/>
                <w:szCs w:val="48"/>
              </w:rPr>
              <w:t>0001 0000,</w:t>
            </w:r>
            <w:r>
              <w:rPr>
                <w:rFonts w:eastAsia="宋体" w:cs="Arial" w:hint="eastAsia"/>
                <w:szCs w:val="48"/>
              </w:rPr>
              <w:t>对应的</w:t>
            </w:r>
            <w:r w:rsidR="00A26478">
              <w:rPr>
                <w:rFonts w:eastAsia="宋体" w:cs="Arial" w:hint="eastAsia"/>
                <w:szCs w:val="48"/>
              </w:rPr>
              <w:t>十</w:t>
            </w:r>
            <w:r>
              <w:rPr>
                <w:rFonts w:eastAsia="宋体" w:cs="Arial" w:hint="eastAsia"/>
                <w:szCs w:val="48"/>
              </w:rPr>
              <w:t>进制为</w:t>
            </w:r>
            <w:r>
              <w:rPr>
                <w:rFonts w:eastAsia="宋体" w:cs="Arial" w:hint="eastAsia"/>
                <w:szCs w:val="48"/>
              </w:rPr>
              <w:t>16</w:t>
            </w:r>
          </w:p>
          <w:p w:rsidR="00142045" w:rsidRPr="000F0168" w:rsidRDefault="008047AE" w:rsidP="000F0168">
            <w:pPr>
              <w:spacing w:beforeLines="50" w:before="156" w:afterLines="50" w:after="156"/>
              <w:rPr>
                <w:rFonts w:eastAsia="宋体" w:cs="Arial"/>
                <w:szCs w:val="48"/>
              </w:rPr>
            </w:pPr>
            <w:r>
              <w:rPr>
                <w:rFonts w:eastAsia="宋体" w:cs="Arial" w:hint="eastAsia"/>
                <w:szCs w:val="48"/>
              </w:rPr>
              <w:t>AT+QCFG</w:t>
            </w:r>
            <w:r w:rsidR="00552954">
              <w:rPr>
                <w:rFonts w:eastAsia="宋体" w:cs="Arial" w:hint="eastAsia"/>
                <w:szCs w:val="48"/>
              </w:rPr>
              <w:t>=</w:t>
            </w:r>
            <w:r w:rsidR="00552954">
              <w:rPr>
                <w:rFonts w:eastAsia="宋体" w:cs="Arial"/>
                <w:szCs w:val="48"/>
              </w:rPr>
              <w:t>”</w:t>
            </w:r>
            <w:r w:rsidR="00552954">
              <w:rPr>
                <w:rFonts w:eastAsia="宋体" w:cs="Arial" w:hint="eastAsia"/>
                <w:szCs w:val="48"/>
              </w:rPr>
              <w:t>nwscanmodeex</w:t>
            </w:r>
            <w:r w:rsidR="00552954">
              <w:rPr>
                <w:rFonts w:eastAsia="宋体" w:cs="Arial"/>
                <w:szCs w:val="48"/>
              </w:rPr>
              <w:t>”,16</w:t>
            </w:r>
            <w:r>
              <w:rPr>
                <w:rFonts w:eastAsia="宋体" w:cs="Arial" w:hint="eastAsia"/>
                <w:szCs w:val="48"/>
              </w:rPr>
              <w:t xml:space="preserve">   </w:t>
            </w:r>
            <w:r w:rsidR="00552954">
              <w:rPr>
                <w:rFonts w:eastAsia="宋体" w:cs="Arial"/>
                <w:szCs w:val="48"/>
              </w:rPr>
              <w:t>//</w:t>
            </w:r>
            <w:r w:rsidR="00552954">
              <w:rPr>
                <w:rFonts w:eastAsia="宋体" w:cs="Arial" w:hint="eastAsia"/>
                <w:szCs w:val="48"/>
              </w:rPr>
              <w:t>LTE only</w:t>
            </w:r>
          </w:p>
        </w:tc>
      </w:tr>
    </w:tbl>
    <w:p w:rsidR="008276CF" w:rsidRDefault="008276CF" w:rsidP="00F51F30">
      <w:pPr>
        <w:spacing w:beforeLines="100" w:before="312" w:afterLines="50" w:after="156"/>
        <w:rPr>
          <w:rFonts w:eastAsia="宋体"/>
        </w:rPr>
      </w:pPr>
      <w:r>
        <w:rPr>
          <w:rFonts w:eastAsia="宋体" w:hint="eastAsia"/>
          <w:b/>
          <w:sz w:val="24"/>
        </w:rPr>
        <w:lastRenderedPageBreak/>
        <w:t>举例</w:t>
      </w:r>
    </w:p>
    <w:p w:rsidR="008276CF" w:rsidRPr="00B724E7" w:rsidRDefault="008276CF" w:rsidP="008276CF">
      <w:pPr>
        <w:shd w:val="pct12" w:color="auto" w:fill="auto"/>
        <w:rPr>
          <w:rFonts w:cs="Arial"/>
          <w:b/>
          <w:bCs/>
        </w:rPr>
      </w:pPr>
      <w:r w:rsidRPr="00667DBF">
        <w:rPr>
          <w:rFonts w:cs="Arial"/>
          <w:b/>
          <w:bCs/>
          <w:color w:val="2B35FD"/>
        </w:rPr>
        <w:t>AT+QCFG="</w:t>
      </w:r>
      <w:r w:rsidR="00F219FB">
        <w:rPr>
          <w:rFonts w:eastAsiaTheme="minorEastAsia" w:cs="Arial" w:hint="eastAsia"/>
          <w:b/>
          <w:bCs/>
          <w:color w:val="2B35FD"/>
        </w:rPr>
        <w:t>nwscanmodeex</w:t>
      </w:r>
      <w:r w:rsidRPr="00667DBF">
        <w:rPr>
          <w:rFonts w:cs="Arial"/>
          <w:b/>
          <w:bCs/>
          <w:color w:val="2B35FD"/>
        </w:rPr>
        <w:t>"</w:t>
      </w:r>
      <w:bookmarkStart w:id="12" w:name="OLE_LINK1"/>
      <w:bookmarkStart w:id="13" w:name="OLE_LINK2"/>
      <w:r w:rsidR="00F219FB">
        <w:rPr>
          <w:rFonts w:cs="Arial" w:hint="eastAsia"/>
          <w:b/>
          <w:bCs/>
          <w:color w:val="2B35FD"/>
        </w:rPr>
        <w:t>,</w:t>
      </w:r>
      <w:r w:rsidR="00B724E7">
        <w:rPr>
          <w:rFonts w:eastAsiaTheme="minorEastAsia" w:cs="Arial" w:hint="eastAsia"/>
          <w:b/>
          <w:bCs/>
          <w:color w:val="2B35FD"/>
        </w:rPr>
        <w:t>28</w:t>
      </w:r>
      <w:r w:rsidR="00F219FB">
        <w:rPr>
          <w:rFonts w:eastAsiaTheme="minorEastAsia" w:cs="Arial" w:hint="eastAsia"/>
          <w:b/>
          <w:bCs/>
          <w:color w:val="2B35FD"/>
        </w:rPr>
        <w:t xml:space="preserve">  </w:t>
      </w:r>
      <w:r w:rsidR="00F219FB" w:rsidRPr="00B724E7">
        <w:rPr>
          <w:rFonts w:eastAsiaTheme="minorEastAsia" w:cs="Arial" w:hint="eastAsia"/>
          <w:b/>
          <w:bCs/>
        </w:rPr>
        <w:t>//</w:t>
      </w:r>
      <w:bookmarkEnd w:id="12"/>
      <w:bookmarkEnd w:id="13"/>
      <w:r w:rsidR="008047AE">
        <w:rPr>
          <w:rFonts w:eastAsiaTheme="minorEastAsia" w:cs="Arial" w:hint="eastAsia"/>
          <w:b/>
          <w:bCs/>
        </w:rPr>
        <w:t xml:space="preserve"> </w:t>
      </w:r>
      <w:r w:rsidR="00F219FB" w:rsidRPr="00B724E7">
        <w:rPr>
          <w:rFonts w:cs="Arial" w:hint="eastAsia"/>
          <w:b/>
          <w:bCs/>
        </w:rPr>
        <w:t xml:space="preserve">配置网络搜索模式GSM,WCDMA,LTE  0001 1100 </w:t>
      </w:r>
      <w:r w:rsidR="00F219FB" w:rsidRPr="00B724E7">
        <w:rPr>
          <w:rFonts w:cs="Arial"/>
          <w:b/>
          <w:bCs/>
        </w:rPr>
        <w:sym w:font="Wingdings" w:char="F0E0"/>
      </w:r>
      <w:r w:rsidR="00F219FB" w:rsidRPr="00B724E7">
        <w:rPr>
          <w:rFonts w:cs="Arial" w:hint="eastAsia"/>
          <w:b/>
          <w:bCs/>
        </w:rPr>
        <w:t>28</w:t>
      </w:r>
    </w:p>
    <w:p w:rsidR="008276CF" w:rsidRDefault="008276CF" w:rsidP="008276CF">
      <w:pPr>
        <w:shd w:val="pct12" w:color="auto" w:fill="auto"/>
        <w:rPr>
          <w:rFonts w:cs="Arial"/>
          <w:b/>
          <w:bCs/>
        </w:rPr>
      </w:pPr>
      <w:r>
        <w:rPr>
          <w:rFonts w:cs="Arial" w:hint="eastAsia"/>
          <w:b/>
          <w:bCs/>
        </w:rPr>
        <w:t>OK</w:t>
      </w:r>
    </w:p>
    <w:p w:rsidR="008276CF" w:rsidRDefault="008276CF" w:rsidP="008276CF">
      <w:pPr>
        <w:shd w:val="pct12" w:color="auto" w:fill="auto"/>
        <w:rPr>
          <w:rFonts w:cs="Arial"/>
          <w:b/>
          <w:bCs/>
        </w:rPr>
      </w:pPr>
    </w:p>
    <w:p w:rsidR="008276CF" w:rsidRDefault="008276CF" w:rsidP="008276CF">
      <w:pPr>
        <w:shd w:val="pct12" w:color="auto" w:fill="auto"/>
        <w:rPr>
          <w:rFonts w:cs="Arial"/>
          <w:bCs/>
        </w:rPr>
      </w:pPr>
      <w:r w:rsidRPr="00667DBF">
        <w:rPr>
          <w:rFonts w:cs="Arial"/>
          <w:b/>
          <w:bCs/>
          <w:color w:val="2B35FD"/>
        </w:rPr>
        <w:t>AT+QCFG="</w:t>
      </w:r>
      <w:r w:rsidR="00DA28C6" w:rsidRPr="00DA28C6">
        <w:rPr>
          <w:rFonts w:eastAsiaTheme="minorEastAsia" w:cs="Arial" w:hint="eastAsia"/>
          <w:b/>
          <w:bCs/>
          <w:color w:val="2B35FD"/>
        </w:rPr>
        <w:t xml:space="preserve"> </w:t>
      </w:r>
      <w:r w:rsidR="00DA28C6">
        <w:rPr>
          <w:rFonts w:eastAsiaTheme="minorEastAsia" w:cs="Arial" w:hint="eastAsia"/>
          <w:b/>
          <w:bCs/>
          <w:color w:val="2B35FD"/>
        </w:rPr>
        <w:t>nwscanmodeex</w:t>
      </w:r>
      <w:r w:rsidR="00DA28C6" w:rsidRPr="00667DBF">
        <w:rPr>
          <w:rFonts w:cs="Arial"/>
          <w:b/>
          <w:bCs/>
          <w:color w:val="2B35FD"/>
        </w:rPr>
        <w:t xml:space="preserve"> </w:t>
      </w:r>
      <w:r w:rsidRPr="00667DBF">
        <w:rPr>
          <w:rFonts w:cs="Arial"/>
          <w:b/>
          <w:bCs/>
          <w:color w:val="2B35FD"/>
        </w:rPr>
        <w:t>"</w:t>
      </w:r>
    </w:p>
    <w:p w:rsidR="008276CF" w:rsidRPr="000C6924" w:rsidRDefault="008276CF" w:rsidP="008276CF">
      <w:pPr>
        <w:shd w:val="pct12" w:color="auto" w:fill="auto"/>
        <w:rPr>
          <w:rFonts w:cs="Arial"/>
          <w:b/>
          <w:bCs/>
        </w:rPr>
      </w:pPr>
      <w:r w:rsidRPr="000C6924">
        <w:rPr>
          <w:rFonts w:cs="Arial" w:hint="eastAsia"/>
          <w:b/>
          <w:bCs/>
        </w:rPr>
        <w:t xml:space="preserve">+QCFG: </w:t>
      </w:r>
      <w:r w:rsidRPr="000C6924">
        <w:rPr>
          <w:rFonts w:cs="Arial"/>
          <w:b/>
          <w:bCs/>
        </w:rPr>
        <w:t>“</w:t>
      </w:r>
      <w:r>
        <w:rPr>
          <w:rFonts w:eastAsiaTheme="minorEastAsia" w:cs="Arial" w:hint="eastAsia"/>
          <w:b/>
          <w:bCs/>
        </w:rPr>
        <w:t>nw</w:t>
      </w:r>
      <w:r w:rsidR="00DA28C6">
        <w:rPr>
          <w:rFonts w:eastAsiaTheme="minorEastAsia" w:cs="Arial" w:hint="eastAsia"/>
          <w:b/>
          <w:bCs/>
        </w:rPr>
        <w:t>scanmode</w:t>
      </w:r>
      <w:r w:rsidRPr="000C6924">
        <w:rPr>
          <w:rFonts w:cs="Arial"/>
          <w:b/>
          <w:bCs/>
        </w:rPr>
        <w:t>”</w:t>
      </w:r>
      <w:r>
        <w:rPr>
          <w:rFonts w:cs="Arial" w:hint="eastAsia"/>
          <w:b/>
          <w:bCs/>
        </w:rPr>
        <w:t>,</w:t>
      </w:r>
      <w:r w:rsidR="00DA28C6">
        <w:rPr>
          <w:rFonts w:eastAsia="宋体" w:cs="Arial" w:hint="eastAsia"/>
          <w:b/>
          <w:bCs/>
        </w:rPr>
        <w:t>28</w:t>
      </w:r>
      <w:r w:rsidR="000138CE">
        <w:rPr>
          <w:rFonts w:eastAsia="宋体" w:cs="Arial" w:hint="eastAsia"/>
          <w:b/>
          <w:bCs/>
        </w:rPr>
        <w:tab/>
        <w:t xml:space="preserve"> //</w:t>
      </w:r>
      <w:r w:rsidR="008047AE">
        <w:rPr>
          <w:rFonts w:eastAsia="宋体" w:cs="Arial" w:hint="eastAsia"/>
          <w:b/>
          <w:bCs/>
        </w:rPr>
        <w:t xml:space="preserve"> </w:t>
      </w:r>
      <w:r w:rsidR="000138CE">
        <w:rPr>
          <w:rFonts w:eastAsia="宋体" w:cs="Arial" w:hint="eastAsia"/>
          <w:b/>
          <w:bCs/>
        </w:rPr>
        <w:t xml:space="preserve">28 </w:t>
      </w:r>
      <w:r w:rsidR="000138CE">
        <w:rPr>
          <w:rFonts w:eastAsia="宋体" w:cs="Arial" w:hint="eastAsia"/>
          <w:b/>
          <w:bCs/>
        </w:rPr>
        <w:t>对应</w:t>
      </w:r>
      <w:r w:rsidR="000138CE">
        <w:rPr>
          <w:rFonts w:eastAsia="宋体" w:cs="Arial" w:hint="eastAsia"/>
          <w:b/>
          <w:bCs/>
        </w:rPr>
        <w:t xml:space="preserve"> 0001 1100</w:t>
      </w:r>
      <w:r w:rsidR="008047AE">
        <w:rPr>
          <w:rFonts w:eastAsia="宋体" w:cs="Arial" w:hint="eastAsia"/>
          <w:b/>
          <w:bCs/>
        </w:rPr>
        <w:t>,</w:t>
      </w:r>
      <w:r w:rsidR="000138CE">
        <w:rPr>
          <w:rFonts w:eastAsia="宋体" w:cs="Arial" w:hint="eastAsia"/>
          <w:b/>
          <w:bCs/>
        </w:rPr>
        <w:t xml:space="preserve"> GSM,WCDMA,LTE</w:t>
      </w:r>
    </w:p>
    <w:p w:rsidR="008276CF" w:rsidRPr="00173204" w:rsidRDefault="008276CF" w:rsidP="008276CF">
      <w:pPr>
        <w:shd w:val="pct12" w:color="auto" w:fill="auto"/>
        <w:rPr>
          <w:rFonts w:cs="Arial"/>
          <w:bCs/>
        </w:rPr>
      </w:pPr>
    </w:p>
    <w:p w:rsidR="008276CF" w:rsidRDefault="008276CF" w:rsidP="008276CF">
      <w:pPr>
        <w:shd w:val="pct12" w:color="auto" w:fill="auto"/>
        <w:rPr>
          <w:rFonts w:cs="Arial"/>
          <w:b/>
          <w:bCs/>
        </w:rPr>
      </w:pPr>
      <w:r>
        <w:rPr>
          <w:rFonts w:cs="Arial" w:hint="eastAsia"/>
          <w:b/>
          <w:bCs/>
        </w:rPr>
        <w:t>OK</w:t>
      </w:r>
    </w:p>
    <w:p w:rsidR="008276CF" w:rsidRPr="00AF0EBF" w:rsidRDefault="008276CF" w:rsidP="008276CF">
      <w:pPr>
        <w:autoSpaceDE w:val="0"/>
        <w:autoSpaceDN w:val="0"/>
        <w:adjustRightInd w:val="0"/>
        <w:jc w:val="left"/>
        <w:rPr>
          <w:rFonts w:eastAsia="宋体" w:cs="Arial"/>
          <w:b/>
          <w:kern w:val="0"/>
          <w:sz w:val="28"/>
          <w:szCs w:val="28"/>
          <w:lang w:val="en-GB"/>
        </w:rPr>
      </w:pPr>
    </w:p>
    <w:p w:rsidR="003C53D9" w:rsidRDefault="003C53D9" w:rsidP="003C53D9">
      <w:pPr>
        <w:pStyle w:val="Quectel1"/>
        <w:numPr>
          <w:ilvl w:val="0"/>
          <w:numId w:val="12"/>
        </w:numPr>
        <w:spacing w:before="960" w:after="60"/>
        <w:ind w:right="108"/>
      </w:pPr>
      <w:bookmarkStart w:id="14" w:name="_Toc457909330"/>
      <w:r>
        <w:rPr>
          <w:rFonts w:hint="eastAsia"/>
        </w:rPr>
        <w:lastRenderedPageBreak/>
        <w:t>测试说明</w:t>
      </w:r>
      <w:bookmarkEnd w:id="9"/>
      <w:bookmarkEnd w:id="14"/>
    </w:p>
    <w:p w:rsidR="00E3490F" w:rsidRPr="00D84D7D" w:rsidRDefault="00E3490F" w:rsidP="00D84D7D">
      <w:pPr>
        <w:rPr>
          <w:rFonts w:eastAsia="宋体" w:cs="Arial"/>
          <w:szCs w:val="48"/>
          <w:lang w:val="en-GB"/>
        </w:rPr>
      </w:pPr>
    </w:p>
    <w:p w:rsidR="00767380" w:rsidRPr="008047AE" w:rsidRDefault="0072065E" w:rsidP="008047AE">
      <w:pPr>
        <w:rPr>
          <w:rFonts w:eastAsia="宋体" w:cs="Arial"/>
          <w:szCs w:val="48"/>
          <w:lang w:val="en-GB"/>
        </w:rPr>
      </w:pPr>
      <w:bookmarkStart w:id="15" w:name="OLE_LINK3"/>
      <w:bookmarkStart w:id="16" w:name="OLE_LINK4"/>
      <w:r w:rsidRPr="008047AE">
        <w:rPr>
          <w:rFonts w:eastAsia="宋体" w:cs="Arial"/>
          <w:szCs w:val="48"/>
          <w:lang w:val="en-GB"/>
        </w:rPr>
        <w:t>AT+QCFG=”</w:t>
      </w:r>
      <w:r w:rsidR="000A64E1" w:rsidRPr="008047AE">
        <w:rPr>
          <w:rFonts w:eastAsia="宋体" w:cs="Arial" w:hint="eastAsia"/>
          <w:szCs w:val="48"/>
          <w:lang w:val="en-GB"/>
        </w:rPr>
        <w:t>nwscanmodeex</w:t>
      </w:r>
      <w:r w:rsidR="00767380" w:rsidRPr="008047AE">
        <w:rPr>
          <w:rFonts w:eastAsia="宋体" w:cs="Arial"/>
          <w:szCs w:val="48"/>
          <w:lang w:val="en-GB"/>
        </w:rPr>
        <w:t>”</w:t>
      </w:r>
      <w:r w:rsidR="00767380" w:rsidRPr="008047AE">
        <w:rPr>
          <w:rFonts w:eastAsia="宋体" w:cs="Arial" w:hint="eastAsia"/>
          <w:szCs w:val="48"/>
          <w:lang w:val="en-GB"/>
        </w:rPr>
        <w:t>命令测</w:t>
      </w:r>
      <w:r w:rsidR="00767380" w:rsidRPr="008047AE">
        <w:rPr>
          <w:rFonts w:eastAsia="宋体" w:cs="Arial"/>
          <w:szCs w:val="48"/>
          <w:lang w:val="en-GB"/>
        </w:rPr>
        <w:t>试：</w:t>
      </w:r>
      <w:bookmarkEnd w:id="15"/>
      <w:bookmarkEnd w:id="16"/>
    </w:p>
    <w:p w:rsidR="000A64E1" w:rsidRPr="008047AE" w:rsidRDefault="000A64E1" w:rsidP="008047AE">
      <w:pPr>
        <w:rPr>
          <w:rFonts w:eastAsia="宋体" w:cs="Arial"/>
          <w:szCs w:val="48"/>
          <w:lang w:val="en-GB"/>
        </w:rPr>
      </w:pPr>
      <w:r w:rsidRPr="008047AE">
        <w:rPr>
          <w:rFonts w:ascii="宋体" w:eastAsia="宋体" w:hAnsi="宋体" w:cs="Arial" w:hint="eastAsia"/>
          <w:szCs w:val="48"/>
          <w:lang w:val="en-GB"/>
        </w:rPr>
        <w:t>按</w:t>
      </w:r>
      <w:r w:rsidRPr="008047AE">
        <w:rPr>
          <w:rFonts w:eastAsia="宋体" w:cs="Arial" w:hint="eastAsia"/>
          <w:szCs w:val="48"/>
          <w:lang w:val="en-GB"/>
        </w:rPr>
        <w:t>命令说</w:t>
      </w:r>
      <w:r w:rsidRPr="008047AE">
        <w:rPr>
          <w:rFonts w:eastAsia="宋体" w:cs="Arial"/>
          <w:szCs w:val="48"/>
          <w:lang w:val="en-GB"/>
        </w:rPr>
        <w:t>明进行</w:t>
      </w:r>
      <w:r w:rsidRPr="008047AE">
        <w:rPr>
          <w:rFonts w:eastAsia="宋体" w:cs="Arial" w:hint="eastAsia"/>
          <w:szCs w:val="48"/>
          <w:lang w:val="en-GB"/>
        </w:rPr>
        <w:t>测</w:t>
      </w:r>
      <w:r w:rsidRPr="008047AE">
        <w:rPr>
          <w:rFonts w:eastAsia="宋体" w:cs="Arial"/>
          <w:szCs w:val="48"/>
          <w:lang w:val="en-GB"/>
        </w:rPr>
        <w:t>试即可</w:t>
      </w:r>
      <w:r w:rsidRPr="008047AE">
        <w:rPr>
          <w:rFonts w:eastAsia="宋体" w:cs="Arial" w:hint="eastAsia"/>
          <w:szCs w:val="48"/>
          <w:lang w:val="en-GB"/>
        </w:rPr>
        <w:t>,</w:t>
      </w:r>
      <w:r w:rsidRPr="008047AE">
        <w:rPr>
          <w:rFonts w:eastAsia="宋体" w:cs="Arial" w:hint="eastAsia"/>
          <w:szCs w:val="48"/>
          <w:lang w:val="en-GB"/>
        </w:rPr>
        <w:t>针对每种设置后，查询是否设置有效</w:t>
      </w:r>
      <w:r w:rsidRPr="008047AE">
        <w:rPr>
          <w:rFonts w:eastAsia="宋体" w:cs="Arial" w:hint="eastAsia"/>
          <w:szCs w:val="48"/>
          <w:lang w:val="en-GB"/>
        </w:rPr>
        <w:t>,</w:t>
      </w:r>
      <w:r w:rsidRPr="008047AE">
        <w:rPr>
          <w:rFonts w:eastAsia="宋体" w:cs="Arial" w:hint="eastAsia"/>
          <w:szCs w:val="48"/>
          <w:lang w:val="en-GB"/>
        </w:rPr>
        <w:t>最直接的方式通过网络注册情况观察</w:t>
      </w:r>
      <w:r w:rsidRPr="008047AE">
        <w:rPr>
          <w:rFonts w:ascii="宋体" w:eastAsia="宋体" w:hAnsi="宋体" w:cs="Arial" w:hint="eastAsia"/>
          <w:szCs w:val="48"/>
          <w:lang w:val="en-GB"/>
        </w:rPr>
        <w:t>以及通过</w:t>
      </w:r>
      <w:r w:rsidRPr="008047AE">
        <w:rPr>
          <w:rFonts w:eastAsia="宋体" w:cs="Arial" w:hint="eastAsia"/>
          <w:szCs w:val="48"/>
          <w:lang w:val="en-GB"/>
        </w:rPr>
        <w:t>AT+QNVR=10,0</w:t>
      </w:r>
      <w:r w:rsidRPr="008047AE">
        <w:rPr>
          <w:rFonts w:eastAsia="宋体" w:cs="Arial" w:hint="eastAsia"/>
          <w:szCs w:val="48"/>
          <w:lang w:val="en-GB"/>
        </w:rPr>
        <w:t>或者是</w:t>
      </w:r>
      <w:r w:rsidRPr="008047AE">
        <w:rPr>
          <w:rFonts w:eastAsia="宋体" w:cs="Arial" w:hint="eastAsia"/>
          <w:szCs w:val="48"/>
          <w:lang w:val="en-GB"/>
        </w:rPr>
        <w:t>QXDM</w:t>
      </w:r>
      <w:r w:rsidRPr="008047AE">
        <w:rPr>
          <w:rFonts w:eastAsia="宋体" w:cs="Arial" w:hint="eastAsia"/>
          <w:szCs w:val="48"/>
          <w:lang w:val="en-GB"/>
        </w:rPr>
        <w:t>查询</w:t>
      </w:r>
      <w:r w:rsidRPr="008047AE">
        <w:rPr>
          <w:rFonts w:eastAsia="宋体" w:cs="Arial" w:hint="eastAsia"/>
          <w:szCs w:val="48"/>
          <w:lang w:val="en-GB"/>
        </w:rPr>
        <w:t>NV 10</w:t>
      </w:r>
      <w:r w:rsidRPr="008047AE">
        <w:rPr>
          <w:rFonts w:eastAsia="宋体" w:cs="Arial" w:hint="eastAsia"/>
          <w:szCs w:val="48"/>
          <w:lang w:val="en-GB"/>
        </w:rPr>
        <w:t>，验证设置模式是否有效。</w:t>
      </w:r>
    </w:p>
    <w:p w:rsidR="000A64E1" w:rsidRDefault="000A64E1" w:rsidP="000A64E1">
      <w:pPr>
        <w:pStyle w:val="af9"/>
        <w:ind w:left="360" w:firstLineChars="0" w:firstLine="0"/>
        <w:rPr>
          <w:rFonts w:eastAsia="宋体" w:cs="Arial"/>
          <w:szCs w:val="48"/>
          <w:lang w:val="en-GB"/>
        </w:rPr>
      </w:pPr>
    </w:p>
    <w:sectPr w:rsidR="000A64E1" w:rsidSect="0077200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5DA" w:rsidRDefault="001A05DA" w:rsidP="009C6EC8">
      <w:pPr>
        <w:pStyle w:val="Default"/>
      </w:pPr>
      <w:r>
        <w:separator/>
      </w:r>
    </w:p>
    <w:p w:rsidR="001A05DA" w:rsidRDefault="001A05DA"/>
  </w:endnote>
  <w:endnote w:type="continuationSeparator" w:id="0">
    <w:p w:rsidR="001A05DA" w:rsidRDefault="001A05DA" w:rsidP="009C6EC8">
      <w:pPr>
        <w:pStyle w:val="Default"/>
      </w:pPr>
      <w:r>
        <w:continuationSeparator/>
      </w:r>
    </w:p>
    <w:p w:rsidR="001A05DA" w:rsidRDefault="001A0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Calligr BT">
    <w:altName w:val="Palatino Linotype"/>
    <w:charset w:val="00"/>
    <w:family w:val="auto"/>
    <w:pitch w:val="default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A91" w:rsidRPr="00A75127" w:rsidRDefault="00C67A91" w:rsidP="003F3EAE">
    <w:pPr>
      <w:pStyle w:val="a5"/>
      <w:rPr>
        <w:rFonts w:eastAsia="宋体"/>
      </w:rPr>
    </w:pPr>
  </w:p>
  <w:p w:rsidR="00C67A91" w:rsidRPr="00C801A9" w:rsidRDefault="001A05DA" w:rsidP="003F3EAE">
    <w:pPr>
      <w:rPr>
        <w:rFonts w:eastAsia="宋体"/>
      </w:rPr>
    </w:pPr>
    <w:r>
      <w:rPr>
        <w:b/>
        <w:noProof/>
      </w:rPr>
      <w:pict>
        <v:rect id="Rectangle 80" o:spid="_x0000_s2146" style="position:absolute;left:0;text-align:left;margin-left:-5.35pt;margin-top:-6.9pt;width:510.25pt;height:1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" fillcolor="#d8d8d8" stroked="f"/>
      </w:pict>
    </w:r>
    <w:r w:rsidR="00C67A91" w:rsidRPr="00024353">
      <w:rPr>
        <w:bCs/>
        <w:sz w:val="20"/>
        <w:szCs w:val="20"/>
      </w:rPr>
      <w:t>Shanghai Quectel Wireless Solutions Co., Ltd.</w:t>
    </w:r>
    <w:r w:rsidR="008047AE">
      <w:rPr>
        <w:rFonts w:eastAsiaTheme="minorEastAsia" w:hint="eastAsia"/>
        <w:bCs/>
        <w:sz w:val="20"/>
        <w:szCs w:val="20"/>
      </w:rPr>
      <w:t xml:space="preserve">                                                       </w:t>
    </w:r>
    <w:r w:rsidR="00E06718">
      <w:fldChar w:fldCharType="begin"/>
    </w:r>
    <w:r w:rsidR="00C67A91">
      <w:instrText xml:space="preserve"> PAGE </w:instrText>
    </w:r>
    <w:r w:rsidR="00E06718">
      <w:fldChar w:fldCharType="separate"/>
    </w:r>
    <w:r w:rsidR="00860E73">
      <w:rPr>
        <w:noProof/>
      </w:rPr>
      <w:t>3</w:t>
    </w:r>
    <w:r w:rsidR="00E06718">
      <w:rPr>
        <w:noProof/>
      </w:rPr>
      <w:fldChar w:fldCharType="end"/>
    </w:r>
  </w:p>
  <w:p w:rsidR="00C67A91" w:rsidRDefault="00C67A9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A91" w:rsidRPr="00A00398" w:rsidRDefault="00C67A91" w:rsidP="00485097">
    <w:pPr>
      <w:pStyle w:val="a5"/>
    </w:pPr>
  </w:p>
  <w:p w:rsidR="00C67A91" w:rsidRPr="00C801A9" w:rsidRDefault="001A05DA" w:rsidP="003F3EAE">
    <w:pPr>
      <w:rPr>
        <w:rFonts w:eastAsia="宋体"/>
      </w:rPr>
    </w:pPr>
    <w:r>
      <w:rPr>
        <w:b/>
        <w:noProof/>
      </w:rPr>
      <w:pict>
        <v:rect id="Rectangle 77" o:spid="_x0000_s2145" style="position:absolute;left:0;text-align:left;margin-left:-5.35pt;margin-top:-6.9pt;width:510.25pt;height:1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6IfgIAAPs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" fillcolor="#d8d8d8" stroked="f"/>
      </w:pict>
    </w:r>
    <w:r w:rsidR="00C67A91" w:rsidRPr="00024353">
      <w:rPr>
        <w:bCs/>
        <w:sz w:val="20"/>
        <w:szCs w:val="20"/>
      </w:rPr>
      <w:t>Shanghai Quectel Wireless Solutions Co., Ltd.</w:t>
    </w:r>
    <w:r w:rsidR="00E06718">
      <w:fldChar w:fldCharType="begin"/>
    </w:r>
    <w:r w:rsidR="00C67A91">
      <w:instrText xml:space="preserve"> PAGE </w:instrText>
    </w:r>
    <w:r w:rsidR="00E06718">
      <w:fldChar w:fldCharType="separate"/>
    </w:r>
    <w:r w:rsidR="00C67A91">
      <w:rPr>
        <w:noProof/>
      </w:rPr>
      <w:t>1</w:t>
    </w:r>
    <w:r w:rsidR="00E06718">
      <w:rPr>
        <w:noProof/>
      </w:rPr>
      <w:fldChar w:fldCharType="end"/>
    </w:r>
  </w:p>
  <w:p w:rsidR="00C67A91" w:rsidRPr="00C801A9" w:rsidRDefault="00C67A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5DA" w:rsidRDefault="001A05DA" w:rsidP="009C6EC8">
      <w:pPr>
        <w:pStyle w:val="Default"/>
      </w:pPr>
      <w:r>
        <w:separator/>
      </w:r>
    </w:p>
    <w:p w:rsidR="001A05DA" w:rsidRDefault="001A05DA"/>
  </w:footnote>
  <w:footnote w:type="continuationSeparator" w:id="0">
    <w:p w:rsidR="001A05DA" w:rsidRDefault="001A05DA" w:rsidP="009C6EC8">
      <w:pPr>
        <w:pStyle w:val="Default"/>
      </w:pPr>
      <w:r>
        <w:continuationSeparator/>
      </w:r>
    </w:p>
    <w:p w:rsidR="001A05DA" w:rsidRDefault="001A05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A91" w:rsidRDefault="001A05D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4" o:spid="_x0000_s2143" type="#_x0000_t136" style="position:absolute;left:0;text-align:left;margin-left:0;margin-top:0;width:9in;height:80.25pt;rotation:315;z-index:-251657728;mso-position-horizontal:center;mso-position-horizontal-relative:margin;mso-position-vertical:center;mso-position-vertical-relative:margin" o:allowincell="f" fillcolor="gray" stroked="f">
          <v:textpath style="font-family:&quot;Arial&quot;;font-size:1in" string="内部文档，严禁外发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A91" w:rsidRPr="00A75127" w:rsidRDefault="001A05DA" w:rsidP="00F219FB">
    <w:pPr>
      <w:pStyle w:val="a3"/>
      <w:ind w:left="7650" w:hangingChars="4250" w:hanging="7650"/>
      <w:jc w:val="both"/>
      <w:rPr>
        <w:rFonts w:eastAsia="宋体"/>
        <w:bCs/>
        <w:kern w:val="96"/>
      </w:rPr>
    </w:pPr>
    <w:bookmarkStart w:id="17" w:name="_Toc334621353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5" o:spid="_x0000_s2144" type="#_x0000_t136" style="position:absolute;left:0;text-align:left;margin-left:0;margin-top:0;width:9in;height:80.25pt;rotation:315;z-index:-251656704;mso-position-horizontal:center;mso-position-horizontal-relative:margin;mso-position-vertical:center;mso-position-vertical-relative:margin" o:allowincell="f" fillcolor="gray" stroked="f">
          <v:textpath style="font-family:&quot;Arial&quot;;font-size:1in" string="内部文档，严禁外发"/>
          <w10:wrap anchorx="margin" anchory="margin"/>
        </v:shape>
      </w:pict>
    </w:r>
    <w:r w:rsidR="00C67A91">
      <w:rPr>
        <w:b/>
        <w:bCs/>
        <w:noProof/>
      </w:rPr>
      <w:drawing>
        <wp:inline distT="0" distB="0" distL="0" distR="0" wp14:anchorId="1B0C00E2" wp14:editId="368A9D6B">
          <wp:extent cx="1295400" cy="20002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56A9">
      <w:rPr>
        <w:rFonts w:eastAsia="宋体" w:hint="eastAsia"/>
        <w:bCs/>
        <w:kern w:val="96"/>
      </w:rPr>
      <w:t xml:space="preserve">               </w:t>
    </w:r>
    <w:r w:rsidR="008047AE">
      <w:rPr>
        <w:rFonts w:eastAsia="宋体" w:hint="eastAsia"/>
        <w:bCs/>
        <w:kern w:val="96"/>
      </w:rPr>
      <w:t xml:space="preserve">                               </w:t>
    </w:r>
    <w:r w:rsidR="008047AE">
      <w:rPr>
        <w:rFonts w:eastAsia="宋体"/>
        <w:bCs/>
        <w:kern w:val="96"/>
      </w:rPr>
      <w:t>ATC[Internal]</w:t>
    </w:r>
    <w:r w:rsidR="008047AE">
      <w:rPr>
        <w:rFonts w:eastAsia="宋体" w:hint="eastAsia"/>
        <w:bCs/>
        <w:kern w:val="96"/>
      </w:rPr>
      <w:t>_</w:t>
    </w:r>
    <w:r w:rsidR="00C67A91" w:rsidRPr="00A75127">
      <w:rPr>
        <w:rFonts w:eastAsia="宋体"/>
        <w:bCs/>
        <w:kern w:val="96"/>
      </w:rPr>
      <w:t>AT+</w:t>
    </w:r>
    <w:bookmarkStart w:id="18" w:name="_Toc334621354"/>
    <w:bookmarkEnd w:id="17"/>
    <w:bookmarkEnd w:id="18"/>
    <w:r w:rsidR="00C67A91" w:rsidRPr="00A75127">
      <w:rPr>
        <w:rFonts w:eastAsia="宋体" w:hint="eastAsia"/>
        <w:bCs/>
        <w:kern w:val="96"/>
      </w:rPr>
      <w:t>QCFG</w:t>
    </w:r>
    <w:r w:rsidR="00C67A91">
      <w:rPr>
        <w:rFonts w:eastAsia="宋体" w:hint="eastAsia"/>
        <w:bCs/>
        <w:kern w:val="96"/>
      </w:rPr>
      <w:t>=</w:t>
    </w:r>
    <w:r w:rsidR="00C67A91">
      <w:rPr>
        <w:rFonts w:eastAsia="宋体"/>
        <w:bCs/>
        <w:kern w:val="96"/>
      </w:rPr>
      <w:t>”</w:t>
    </w:r>
    <w:r w:rsidR="00112872">
      <w:rPr>
        <w:rFonts w:eastAsia="宋体" w:hint="eastAsia"/>
        <w:bCs/>
        <w:kern w:val="96"/>
      </w:rPr>
      <w:t>nwscanmodeex</w:t>
    </w:r>
    <w:r w:rsidR="00C67A91">
      <w:rPr>
        <w:rFonts w:eastAsia="宋体"/>
        <w:bCs/>
        <w:kern w:val="96"/>
      </w:rPr>
      <w:t>”</w:t>
    </w:r>
  </w:p>
  <w:p w:rsidR="00C67A91" w:rsidRPr="00A75127" w:rsidRDefault="00C67A91" w:rsidP="00AB2B06">
    <w:pPr>
      <w:pStyle w:val="a3"/>
      <w:jc w:val="right"/>
      <w:rPr>
        <w:rFonts w:eastAsia="宋体"/>
        <w:bCs/>
        <w:color w:val="FF0000"/>
        <w:kern w:val="96"/>
      </w:rPr>
    </w:pPr>
    <w:r w:rsidRPr="006B2817">
      <w:rPr>
        <w:rFonts w:eastAsia="宋体" w:hint="eastAsia"/>
        <w:b/>
        <w:i/>
        <w:color w:val="FF0000"/>
        <w:sz w:val="32"/>
        <w:szCs w:val="32"/>
        <w:highlight w:val="yellow"/>
      </w:rPr>
      <w:t>For Internal USE ONLY</w:t>
    </w:r>
  </w:p>
  <w:p w:rsidR="00C67A91" w:rsidRPr="00A75127" w:rsidRDefault="00C67A91" w:rsidP="006B2817">
    <w:pPr>
      <w:widowControl/>
      <w:jc w:val="right"/>
      <w:rPr>
        <w:rFonts w:eastAsia="宋体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A91" w:rsidRPr="00A656F0" w:rsidRDefault="001A05DA" w:rsidP="00C801A9">
    <w:pPr>
      <w:pStyle w:val="a3"/>
      <w:tabs>
        <w:tab w:val="clear" w:pos="4153"/>
        <w:tab w:val="center" w:pos="8505"/>
      </w:tabs>
      <w:wordWrap w:val="0"/>
      <w:jc w:val="right"/>
      <w:rPr>
        <w:rFonts w:cs="Arial"/>
        <w:b/>
        <w:kern w:val="96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1343" o:spid="_x0000_s2142" type="#_x0000_t136" style="position:absolute;left:0;text-align:left;margin-left:0;margin-top:0;width:9in;height:80.25pt;rotation:315;z-index:-251658752;mso-position-horizontal:center;mso-position-horizontal-relative:margin;mso-position-vertical:center;mso-position-vertical-relative:margin" o:allowincell="f" fillcolor="gray" stroked="f">
          <v:textpath style="font-family:&quot;Arial&quot;;font-size:1in" string="内部文档，严禁外发"/>
          <w10:wrap anchorx="margin" anchory="margin"/>
        </v:shape>
      </w:pict>
    </w:r>
  </w:p>
  <w:p w:rsidR="00C67A91" w:rsidRPr="00A75127" w:rsidRDefault="00C67A91" w:rsidP="00174944">
    <w:pPr>
      <w:pStyle w:val="a3"/>
      <w:jc w:val="left"/>
      <w:rPr>
        <w:rFonts w:eastAsia="宋体"/>
      </w:rPr>
    </w:pPr>
    <w:r>
      <w:tab/>
    </w:r>
    <w:r>
      <w:rPr>
        <w:b/>
        <w:bCs/>
        <w:noProof/>
      </w:rPr>
      <w:drawing>
        <wp:inline distT="0" distB="0" distL="0" distR="0" wp14:anchorId="42DF8EF9" wp14:editId="157CCE76">
          <wp:extent cx="1295400" cy="200025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5127">
      <w:rPr>
        <w:rFonts w:eastAsia="宋体"/>
        <w:bCs/>
        <w:kern w:val="96"/>
      </w:rPr>
      <w:t>ATC[Internal]_AT+XXX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B8E"/>
    <w:multiLevelType w:val="hybridMultilevel"/>
    <w:tmpl w:val="F1EA5B3C"/>
    <w:lvl w:ilvl="0" w:tplc="B56C8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80235"/>
    <w:multiLevelType w:val="hybridMultilevel"/>
    <w:tmpl w:val="B748E6E6"/>
    <w:lvl w:ilvl="0" w:tplc="9BA20A80">
      <w:start w:val="1"/>
      <w:numFmt w:val="decimal"/>
      <w:lvlText w:val="%1."/>
      <w:lvlJc w:val="left"/>
      <w:pPr>
        <w:ind w:left="720" w:hanging="720"/>
      </w:pPr>
      <w:rPr>
        <w:rFonts w:eastAsia="宋体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D2D8B"/>
    <w:multiLevelType w:val="hybridMultilevel"/>
    <w:tmpl w:val="4028BE8C"/>
    <w:lvl w:ilvl="0" w:tplc="3824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C062D"/>
    <w:multiLevelType w:val="multilevel"/>
    <w:tmpl w:val="46C6AE3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  <w:sz w:val="72"/>
        <w:szCs w:val="7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Arial" w:hAnsi="Arial" w:cs="Arial" w:hint="default"/>
        <w:color w:val="40404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40404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Arial" w:hAnsi="Arial" w:cs="Arial" w:hint="default"/>
        <w:color w:val="40404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1743506"/>
    <w:multiLevelType w:val="hybridMultilevel"/>
    <w:tmpl w:val="77161086"/>
    <w:lvl w:ilvl="0" w:tplc="C8AAC92E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60FB3"/>
    <w:multiLevelType w:val="multilevel"/>
    <w:tmpl w:val="B36E21E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6">
    <w:nsid w:val="162A0BB0"/>
    <w:multiLevelType w:val="hybridMultilevel"/>
    <w:tmpl w:val="20A0DA90"/>
    <w:lvl w:ilvl="0" w:tplc="D4043420">
      <w:start w:val="1"/>
      <w:numFmt w:val="lowerRoman"/>
      <w:lvlText w:val="%1）"/>
      <w:lvlJc w:val="left"/>
      <w:pPr>
        <w:ind w:left="25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7">
    <w:nsid w:val="16526E96"/>
    <w:multiLevelType w:val="hybridMultilevel"/>
    <w:tmpl w:val="6F80089C"/>
    <w:lvl w:ilvl="0" w:tplc="BE380742">
      <w:start w:val="1"/>
      <w:numFmt w:val="decimal"/>
      <w:lvlText w:val="%1"/>
      <w:lvlJc w:val="left"/>
      <w:pPr>
        <w:ind w:left="420" w:hanging="4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C251D6"/>
    <w:multiLevelType w:val="multilevel"/>
    <w:tmpl w:val="8D3811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09A5C1D"/>
    <w:multiLevelType w:val="multilevel"/>
    <w:tmpl w:val="F4AE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/>
      </w:rPr>
    </w:lvl>
    <w:lvl w:ilvl="1">
      <w:start w:val="1"/>
      <w:numFmt w:val="decimal"/>
      <w:isLgl/>
      <w:lvlText w:val="%1.%2."/>
      <w:lvlJc w:val="left"/>
      <w:pPr>
        <w:ind w:left="942" w:hanging="58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0">
    <w:nsid w:val="233A0E0F"/>
    <w:multiLevelType w:val="hybridMultilevel"/>
    <w:tmpl w:val="F4063EB4"/>
    <w:lvl w:ilvl="0" w:tplc="96F83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8C766E"/>
    <w:multiLevelType w:val="hybridMultilevel"/>
    <w:tmpl w:val="B8202E76"/>
    <w:lvl w:ilvl="0" w:tplc="1DC0D4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521E6A"/>
    <w:multiLevelType w:val="hybridMultilevel"/>
    <w:tmpl w:val="4028BE8C"/>
    <w:lvl w:ilvl="0" w:tplc="3824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AA48DE"/>
    <w:multiLevelType w:val="hybridMultilevel"/>
    <w:tmpl w:val="4028BE8C"/>
    <w:lvl w:ilvl="0" w:tplc="3824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222695"/>
    <w:multiLevelType w:val="multilevel"/>
    <w:tmpl w:val="3F62DC00"/>
    <w:lvl w:ilvl="0">
      <w:start w:val="1"/>
      <w:numFmt w:val="decimal"/>
      <w:lvlText w:val="%1"/>
      <w:lvlJc w:val="left"/>
      <w:pPr>
        <w:ind w:left="840" w:hanging="360"/>
      </w:pPr>
      <w:rPr>
        <w:rFonts w:ascii="Bookman Old Style" w:hAnsi="Bookman Old Style" w:hint="default"/>
        <w:b/>
        <w:i/>
        <w:sz w:val="84"/>
        <w:szCs w:val="84"/>
      </w:rPr>
    </w:lvl>
    <w:lvl w:ilvl="1">
      <w:start w:val="1"/>
      <w:numFmt w:val="decimal"/>
      <w:pStyle w:val="Quectel2"/>
      <w:isLgl/>
      <w:lvlText w:val="%1.%2."/>
      <w:lvlJc w:val="left"/>
      <w:pPr>
        <w:ind w:left="1200" w:hanging="720"/>
      </w:pPr>
      <w:rPr>
        <w:rFonts w:eastAsia="宋体" w:hint="default"/>
      </w:rPr>
    </w:lvl>
    <w:lvl w:ilvl="2">
      <w:start w:val="1"/>
      <w:numFmt w:val="decimal"/>
      <w:pStyle w:val="Quectel3"/>
      <w:isLgl/>
      <w:lvlText w:val="%1.%2.%3."/>
      <w:lvlJc w:val="left"/>
      <w:pPr>
        <w:ind w:left="1200" w:hanging="720"/>
      </w:pPr>
      <w:rPr>
        <w:rFonts w:eastAsia="宋体" w:hint="default"/>
      </w:rPr>
    </w:lvl>
    <w:lvl w:ilvl="3">
      <w:start w:val="1"/>
      <w:numFmt w:val="decimal"/>
      <w:pStyle w:val="Quectel4"/>
      <w:isLgl/>
      <w:lvlText w:val="%1.%2.%3.%4."/>
      <w:lvlJc w:val="left"/>
      <w:pPr>
        <w:ind w:left="1560" w:hanging="1080"/>
      </w:pPr>
      <w:rPr>
        <w:rFonts w:eastAsia="宋体" w:hint="default"/>
      </w:rPr>
    </w:lvl>
    <w:lvl w:ilvl="4">
      <w:start w:val="1"/>
      <w:numFmt w:val="decimal"/>
      <w:isLgl/>
      <w:lvlText w:val="%1.%2.%3.%4.%5."/>
      <w:lvlJc w:val="left"/>
      <w:pPr>
        <w:ind w:left="1920" w:hanging="1440"/>
      </w:pPr>
      <w:rPr>
        <w:rFonts w:eastAsia="宋体"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440"/>
      </w:pPr>
      <w:rPr>
        <w:rFonts w:eastAsia="宋体" w:hint="default"/>
      </w:rPr>
    </w:lvl>
    <w:lvl w:ilvl="6">
      <w:start w:val="1"/>
      <w:numFmt w:val="decimal"/>
      <w:isLgl/>
      <w:lvlText w:val="%1.%2.%3.%4.%5.%6.%7."/>
      <w:lvlJc w:val="left"/>
      <w:pPr>
        <w:ind w:left="2280" w:hanging="1800"/>
      </w:pPr>
      <w:rPr>
        <w:rFonts w:eastAsia="宋体" w:hint="default"/>
      </w:rPr>
    </w:lvl>
    <w:lvl w:ilvl="7">
      <w:start w:val="1"/>
      <w:numFmt w:val="decimal"/>
      <w:isLgl/>
      <w:lvlText w:val="%1.%2.%3.%4.%5.%6.%7.%8."/>
      <w:lvlJc w:val="left"/>
      <w:pPr>
        <w:ind w:left="2640" w:hanging="2160"/>
      </w:pPr>
      <w:rPr>
        <w:rFonts w:eastAsia="宋体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eastAsia="宋体" w:hint="default"/>
      </w:rPr>
    </w:lvl>
  </w:abstractNum>
  <w:abstractNum w:abstractNumId="15">
    <w:nsid w:val="31681B34"/>
    <w:multiLevelType w:val="hybridMultilevel"/>
    <w:tmpl w:val="B5CABACA"/>
    <w:lvl w:ilvl="0" w:tplc="04090007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2DD011D"/>
    <w:multiLevelType w:val="hybridMultilevel"/>
    <w:tmpl w:val="D1C4CF94"/>
    <w:lvl w:ilvl="0" w:tplc="D3C49EB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BB7FF6"/>
    <w:multiLevelType w:val="hybridMultilevel"/>
    <w:tmpl w:val="4324078A"/>
    <w:lvl w:ilvl="0" w:tplc="36B63A48">
      <w:start w:val="1"/>
      <w:numFmt w:val="lowerRoman"/>
      <w:lvlText w:val="%1）"/>
      <w:lvlJc w:val="left"/>
      <w:pPr>
        <w:ind w:left="26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18">
    <w:nsid w:val="449B2A3B"/>
    <w:multiLevelType w:val="hybridMultilevel"/>
    <w:tmpl w:val="2F0095CE"/>
    <w:lvl w:ilvl="0" w:tplc="380C8EBC">
      <w:start w:val="1"/>
      <w:numFmt w:val="decimal"/>
      <w:lvlText w:val="%1.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4D3AC2"/>
    <w:multiLevelType w:val="hybridMultilevel"/>
    <w:tmpl w:val="FCD293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7076B59"/>
    <w:multiLevelType w:val="hybridMultilevel"/>
    <w:tmpl w:val="F1EA5B3C"/>
    <w:lvl w:ilvl="0" w:tplc="B56C8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A6334B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2">
    <w:nsid w:val="60B9636C"/>
    <w:multiLevelType w:val="hybridMultilevel"/>
    <w:tmpl w:val="4028BE8C"/>
    <w:lvl w:ilvl="0" w:tplc="3824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845794"/>
    <w:multiLevelType w:val="hybridMultilevel"/>
    <w:tmpl w:val="D0CC9E3A"/>
    <w:lvl w:ilvl="0" w:tplc="F496E9C6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A15FA5"/>
    <w:multiLevelType w:val="multilevel"/>
    <w:tmpl w:val="488CB2D8"/>
    <w:styleLink w:val="1111110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eastAsia="宋体" w:hint="eastAsia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E987C23"/>
    <w:multiLevelType w:val="hybridMultilevel"/>
    <w:tmpl w:val="B0728452"/>
    <w:lvl w:ilvl="0" w:tplc="CB5C14F8">
      <w:start w:val="1"/>
      <w:numFmt w:val="upperLetter"/>
      <w:lvlText w:val="%1．"/>
      <w:lvlJc w:val="left"/>
      <w:pPr>
        <w:ind w:left="375" w:hanging="375"/>
      </w:pPr>
      <w:rPr>
        <w:rFonts w:ascii="Arial" w:eastAsiaTheme="minorEastAsia" w:hAnsi="Arial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D36131"/>
    <w:multiLevelType w:val="hybridMultilevel"/>
    <w:tmpl w:val="F4063EB4"/>
    <w:lvl w:ilvl="0" w:tplc="96F83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D06EF4"/>
    <w:multiLevelType w:val="hybridMultilevel"/>
    <w:tmpl w:val="C4348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375F75"/>
    <w:multiLevelType w:val="hybridMultilevel"/>
    <w:tmpl w:val="0AE40748"/>
    <w:lvl w:ilvl="0" w:tplc="8FD6AB9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872C92"/>
    <w:multiLevelType w:val="hybridMultilevel"/>
    <w:tmpl w:val="1F7C497C"/>
    <w:lvl w:ilvl="0" w:tplc="3252F97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19"/>
  </w:num>
  <w:num w:numId="5">
    <w:abstractNumId w:val="15"/>
  </w:num>
  <w:num w:numId="6">
    <w:abstractNumId w:val="9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27"/>
  </w:num>
  <w:num w:numId="12">
    <w:abstractNumId w:val="14"/>
  </w:num>
  <w:num w:numId="13">
    <w:abstractNumId w:val="3"/>
  </w:num>
  <w:num w:numId="14">
    <w:abstractNumId w:val="14"/>
  </w:num>
  <w:num w:numId="15">
    <w:abstractNumId w:val="4"/>
  </w:num>
  <w:num w:numId="16">
    <w:abstractNumId w:val="14"/>
  </w:num>
  <w:num w:numId="17">
    <w:abstractNumId w:val="16"/>
  </w:num>
  <w:num w:numId="18">
    <w:abstractNumId w:val="13"/>
  </w:num>
  <w:num w:numId="19">
    <w:abstractNumId w:val="22"/>
  </w:num>
  <w:num w:numId="20">
    <w:abstractNumId w:val="1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0"/>
  </w:num>
  <w:num w:numId="24">
    <w:abstractNumId w:val="10"/>
  </w:num>
  <w:num w:numId="25">
    <w:abstractNumId w:val="11"/>
  </w:num>
  <w:num w:numId="26">
    <w:abstractNumId w:val="25"/>
  </w:num>
  <w:num w:numId="27">
    <w:abstractNumId w:val="29"/>
  </w:num>
  <w:num w:numId="28">
    <w:abstractNumId w:val="7"/>
  </w:num>
  <w:num w:numId="29">
    <w:abstractNumId w:val="20"/>
  </w:num>
  <w:num w:numId="30">
    <w:abstractNumId w:val="28"/>
  </w:num>
  <w:num w:numId="31">
    <w:abstractNumId w:val="6"/>
  </w:num>
  <w:num w:numId="32">
    <w:abstractNumId w:val="17"/>
  </w:num>
  <w:num w:numId="33">
    <w:abstractNumId w:val="26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 TANG">
    <w15:presenceInfo w15:providerId="Windows Live" w15:userId="1614085a9dc1ba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47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4944"/>
    <w:rsid w:val="00000979"/>
    <w:rsid w:val="00003FCE"/>
    <w:rsid w:val="0000412C"/>
    <w:rsid w:val="0000462C"/>
    <w:rsid w:val="00006B04"/>
    <w:rsid w:val="00006B73"/>
    <w:rsid w:val="0000726E"/>
    <w:rsid w:val="00007646"/>
    <w:rsid w:val="00010337"/>
    <w:rsid w:val="00010CA5"/>
    <w:rsid w:val="000116B8"/>
    <w:rsid w:val="00011827"/>
    <w:rsid w:val="0001341F"/>
    <w:rsid w:val="000138CE"/>
    <w:rsid w:val="00013C15"/>
    <w:rsid w:val="000141C2"/>
    <w:rsid w:val="000145D9"/>
    <w:rsid w:val="00014E9B"/>
    <w:rsid w:val="00014F27"/>
    <w:rsid w:val="00014F99"/>
    <w:rsid w:val="0001565F"/>
    <w:rsid w:val="00016167"/>
    <w:rsid w:val="000163D9"/>
    <w:rsid w:val="000165C9"/>
    <w:rsid w:val="00017269"/>
    <w:rsid w:val="000172A2"/>
    <w:rsid w:val="00017743"/>
    <w:rsid w:val="00021936"/>
    <w:rsid w:val="00021F01"/>
    <w:rsid w:val="000225B3"/>
    <w:rsid w:val="00022925"/>
    <w:rsid w:val="00022AEE"/>
    <w:rsid w:val="00022D65"/>
    <w:rsid w:val="000235D2"/>
    <w:rsid w:val="00023D1C"/>
    <w:rsid w:val="000240FB"/>
    <w:rsid w:val="0002543D"/>
    <w:rsid w:val="0002587D"/>
    <w:rsid w:val="000262BA"/>
    <w:rsid w:val="00026477"/>
    <w:rsid w:val="000270E8"/>
    <w:rsid w:val="0002789C"/>
    <w:rsid w:val="00033D87"/>
    <w:rsid w:val="0003439A"/>
    <w:rsid w:val="00034DC2"/>
    <w:rsid w:val="00034F84"/>
    <w:rsid w:val="00035CA2"/>
    <w:rsid w:val="00036B6A"/>
    <w:rsid w:val="00037221"/>
    <w:rsid w:val="00040001"/>
    <w:rsid w:val="00041C6F"/>
    <w:rsid w:val="00042314"/>
    <w:rsid w:val="00042AA0"/>
    <w:rsid w:val="00042FA8"/>
    <w:rsid w:val="000437C7"/>
    <w:rsid w:val="00043D92"/>
    <w:rsid w:val="00044576"/>
    <w:rsid w:val="0004551E"/>
    <w:rsid w:val="000464C4"/>
    <w:rsid w:val="00051C2F"/>
    <w:rsid w:val="00051C9C"/>
    <w:rsid w:val="0005226C"/>
    <w:rsid w:val="00052562"/>
    <w:rsid w:val="000525C1"/>
    <w:rsid w:val="0005318F"/>
    <w:rsid w:val="00053552"/>
    <w:rsid w:val="00053D55"/>
    <w:rsid w:val="000553CD"/>
    <w:rsid w:val="00056798"/>
    <w:rsid w:val="000576F7"/>
    <w:rsid w:val="00060A2D"/>
    <w:rsid w:val="00061723"/>
    <w:rsid w:val="00061AA4"/>
    <w:rsid w:val="00062174"/>
    <w:rsid w:val="0006234B"/>
    <w:rsid w:val="000647D4"/>
    <w:rsid w:val="00064B3B"/>
    <w:rsid w:val="00065938"/>
    <w:rsid w:val="0006598C"/>
    <w:rsid w:val="000665FC"/>
    <w:rsid w:val="00066E89"/>
    <w:rsid w:val="000675B3"/>
    <w:rsid w:val="00067619"/>
    <w:rsid w:val="00070B07"/>
    <w:rsid w:val="00071151"/>
    <w:rsid w:val="00071906"/>
    <w:rsid w:val="00072EB8"/>
    <w:rsid w:val="00074889"/>
    <w:rsid w:val="00074BE4"/>
    <w:rsid w:val="0007509F"/>
    <w:rsid w:val="000752B7"/>
    <w:rsid w:val="000752C2"/>
    <w:rsid w:val="00076C0F"/>
    <w:rsid w:val="00076D19"/>
    <w:rsid w:val="00077229"/>
    <w:rsid w:val="000779ED"/>
    <w:rsid w:val="00077C0D"/>
    <w:rsid w:val="000801C3"/>
    <w:rsid w:val="0008037D"/>
    <w:rsid w:val="0008097D"/>
    <w:rsid w:val="00080EEC"/>
    <w:rsid w:val="0008123D"/>
    <w:rsid w:val="0008182F"/>
    <w:rsid w:val="000818DD"/>
    <w:rsid w:val="00081DA4"/>
    <w:rsid w:val="000826EC"/>
    <w:rsid w:val="000826F3"/>
    <w:rsid w:val="00082BB2"/>
    <w:rsid w:val="0008345D"/>
    <w:rsid w:val="00083A5C"/>
    <w:rsid w:val="00083F44"/>
    <w:rsid w:val="00084935"/>
    <w:rsid w:val="00084BA8"/>
    <w:rsid w:val="00085B01"/>
    <w:rsid w:val="00085F51"/>
    <w:rsid w:val="000866FA"/>
    <w:rsid w:val="0008784B"/>
    <w:rsid w:val="0008799C"/>
    <w:rsid w:val="00090151"/>
    <w:rsid w:val="00090D17"/>
    <w:rsid w:val="00090E38"/>
    <w:rsid w:val="00090EA6"/>
    <w:rsid w:val="000912B1"/>
    <w:rsid w:val="000915A0"/>
    <w:rsid w:val="00092194"/>
    <w:rsid w:val="000940FE"/>
    <w:rsid w:val="000962DB"/>
    <w:rsid w:val="0009631C"/>
    <w:rsid w:val="00096373"/>
    <w:rsid w:val="00096793"/>
    <w:rsid w:val="00097F7C"/>
    <w:rsid w:val="000A1762"/>
    <w:rsid w:val="000A21DC"/>
    <w:rsid w:val="000A267F"/>
    <w:rsid w:val="000A2EA0"/>
    <w:rsid w:val="000A311B"/>
    <w:rsid w:val="000A3191"/>
    <w:rsid w:val="000A31F1"/>
    <w:rsid w:val="000A3241"/>
    <w:rsid w:val="000A3773"/>
    <w:rsid w:val="000A37CD"/>
    <w:rsid w:val="000A3C69"/>
    <w:rsid w:val="000A4D53"/>
    <w:rsid w:val="000A5163"/>
    <w:rsid w:val="000A5E82"/>
    <w:rsid w:val="000A5FF8"/>
    <w:rsid w:val="000A64E1"/>
    <w:rsid w:val="000A6745"/>
    <w:rsid w:val="000A6B32"/>
    <w:rsid w:val="000A768C"/>
    <w:rsid w:val="000A78B3"/>
    <w:rsid w:val="000A7DA4"/>
    <w:rsid w:val="000A7E00"/>
    <w:rsid w:val="000B08C6"/>
    <w:rsid w:val="000B0917"/>
    <w:rsid w:val="000B32E8"/>
    <w:rsid w:val="000B3C2F"/>
    <w:rsid w:val="000B4442"/>
    <w:rsid w:val="000B4AE4"/>
    <w:rsid w:val="000B4AF6"/>
    <w:rsid w:val="000B4DBA"/>
    <w:rsid w:val="000B5FA5"/>
    <w:rsid w:val="000B6AF2"/>
    <w:rsid w:val="000B75ED"/>
    <w:rsid w:val="000B7782"/>
    <w:rsid w:val="000B7D76"/>
    <w:rsid w:val="000C007E"/>
    <w:rsid w:val="000C0E11"/>
    <w:rsid w:val="000C0FD8"/>
    <w:rsid w:val="000C1396"/>
    <w:rsid w:val="000C194D"/>
    <w:rsid w:val="000C25B4"/>
    <w:rsid w:val="000C264B"/>
    <w:rsid w:val="000C33C6"/>
    <w:rsid w:val="000C43C2"/>
    <w:rsid w:val="000C53B3"/>
    <w:rsid w:val="000C5F17"/>
    <w:rsid w:val="000C60A1"/>
    <w:rsid w:val="000C6442"/>
    <w:rsid w:val="000C7217"/>
    <w:rsid w:val="000C7310"/>
    <w:rsid w:val="000C74F8"/>
    <w:rsid w:val="000D03CD"/>
    <w:rsid w:val="000D094B"/>
    <w:rsid w:val="000D16AB"/>
    <w:rsid w:val="000D1761"/>
    <w:rsid w:val="000D1F5D"/>
    <w:rsid w:val="000D2FC9"/>
    <w:rsid w:val="000D3FAC"/>
    <w:rsid w:val="000D45E8"/>
    <w:rsid w:val="000D4826"/>
    <w:rsid w:val="000D4967"/>
    <w:rsid w:val="000D5831"/>
    <w:rsid w:val="000D72FD"/>
    <w:rsid w:val="000E039C"/>
    <w:rsid w:val="000E0A8A"/>
    <w:rsid w:val="000E1BA0"/>
    <w:rsid w:val="000E3096"/>
    <w:rsid w:val="000E33ED"/>
    <w:rsid w:val="000E423C"/>
    <w:rsid w:val="000E4E3D"/>
    <w:rsid w:val="000E583F"/>
    <w:rsid w:val="000E69BF"/>
    <w:rsid w:val="000F0168"/>
    <w:rsid w:val="000F0582"/>
    <w:rsid w:val="000F09B0"/>
    <w:rsid w:val="000F0B26"/>
    <w:rsid w:val="000F2143"/>
    <w:rsid w:val="000F28E7"/>
    <w:rsid w:val="000F3E39"/>
    <w:rsid w:val="000F417C"/>
    <w:rsid w:val="000F4E41"/>
    <w:rsid w:val="000F5E20"/>
    <w:rsid w:val="00101C2F"/>
    <w:rsid w:val="001026E8"/>
    <w:rsid w:val="00102AE5"/>
    <w:rsid w:val="001035FE"/>
    <w:rsid w:val="00103AEB"/>
    <w:rsid w:val="00104074"/>
    <w:rsid w:val="001043B5"/>
    <w:rsid w:val="0010488B"/>
    <w:rsid w:val="00104A00"/>
    <w:rsid w:val="00104DD2"/>
    <w:rsid w:val="00105E12"/>
    <w:rsid w:val="00106761"/>
    <w:rsid w:val="00106FAC"/>
    <w:rsid w:val="00106FD9"/>
    <w:rsid w:val="001070A2"/>
    <w:rsid w:val="00107210"/>
    <w:rsid w:val="00107D8E"/>
    <w:rsid w:val="001106F3"/>
    <w:rsid w:val="00110BF3"/>
    <w:rsid w:val="00110C1B"/>
    <w:rsid w:val="0011242B"/>
    <w:rsid w:val="001127BD"/>
    <w:rsid w:val="00112872"/>
    <w:rsid w:val="00112A3E"/>
    <w:rsid w:val="00114224"/>
    <w:rsid w:val="00114363"/>
    <w:rsid w:val="00116AA2"/>
    <w:rsid w:val="00117686"/>
    <w:rsid w:val="0011789F"/>
    <w:rsid w:val="00117A75"/>
    <w:rsid w:val="00120E2A"/>
    <w:rsid w:val="00120E67"/>
    <w:rsid w:val="0012126C"/>
    <w:rsid w:val="00121564"/>
    <w:rsid w:val="00121DC4"/>
    <w:rsid w:val="0012231B"/>
    <w:rsid w:val="0012344B"/>
    <w:rsid w:val="00124C92"/>
    <w:rsid w:val="00124E43"/>
    <w:rsid w:val="001259AE"/>
    <w:rsid w:val="001267BD"/>
    <w:rsid w:val="00126B8A"/>
    <w:rsid w:val="0012709C"/>
    <w:rsid w:val="00127D27"/>
    <w:rsid w:val="00130297"/>
    <w:rsid w:val="00130917"/>
    <w:rsid w:val="00130B9F"/>
    <w:rsid w:val="00131892"/>
    <w:rsid w:val="00132D46"/>
    <w:rsid w:val="00133235"/>
    <w:rsid w:val="00133469"/>
    <w:rsid w:val="001344A9"/>
    <w:rsid w:val="00134D62"/>
    <w:rsid w:val="00136BA7"/>
    <w:rsid w:val="0014044D"/>
    <w:rsid w:val="00141E2E"/>
    <w:rsid w:val="00142045"/>
    <w:rsid w:val="00142556"/>
    <w:rsid w:val="00145E27"/>
    <w:rsid w:val="00146067"/>
    <w:rsid w:val="00146D44"/>
    <w:rsid w:val="00146F26"/>
    <w:rsid w:val="0014776D"/>
    <w:rsid w:val="0015089E"/>
    <w:rsid w:val="00150CED"/>
    <w:rsid w:val="00150F15"/>
    <w:rsid w:val="00151412"/>
    <w:rsid w:val="001528C2"/>
    <w:rsid w:val="00153EC0"/>
    <w:rsid w:val="0015407B"/>
    <w:rsid w:val="00154B98"/>
    <w:rsid w:val="001552B9"/>
    <w:rsid w:val="00155B3A"/>
    <w:rsid w:val="00157769"/>
    <w:rsid w:val="00157E8D"/>
    <w:rsid w:val="001618E9"/>
    <w:rsid w:val="00161F18"/>
    <w:rsid w:val="001625AB"/>
    <w:rsid w:val="00163C84"/>
    <w:rsid w:val="00164960"/>
    <w:rsid w:val="0016540E"/>
    <w:rsid w:val="0016666F"/>
    <w:rsid w:val="00166A96"/>
    <w:rsid w:val="00166B25"/>
    <w:rsid w:val="00167004"/>
    <w:rsid w:val="00170773"/>
    <w:rsid w:val="00170A9C"/>
    <w:rsid w:val="00171C9A"/>
    <w:rsid w:val="00171DFE"/>
    <w:rsid w:val="00173147"/>
    <w:rsid w:val="001734B8"/>
    <w:rsid w:val="00174944"/>
    <w:rsid w:val="0017635D"/>
    <w:rsid w:val="00180912"/>
    <w:rsid w:val="001815CE"/>
    <w:rsid w:val="001818F3"/>
    <w:rsid w:val="001821D7"/>
    <w:rsid w:val="001841AD"/>
    <w:rsid w:val="00184EB3"/>
    <w:rsid w:val="00187350"/>
    <w:rsid w:val="00190BFF"/>
    <w:rsid w:val="001918DD"/>
    <w:rsid w:val="001918E0"/>
    <w:rsid w:val="00191D6F"/>
    <w:rsid w:val="00192089"/>
    <w:rsid w:val="00193556"/>
    <w:rsid w:val="001936DA"/>
    <w:rsid w:val="0019534B"/>
    <w:rsid w:val="00196CA2"/>
    <w:rsid w:val="00196E1A"/>
    <w:rsid w:val="00197061"/>
    <w:rsid w:val="001A05DA"/>
    <w:rsid w:val="001A07CB"/>
    <w:rsid w:val="001A0F25"/>
    <w:rsid w:val="001A1CB0"/>
    <w:rsid w:val="001A1D3C"/>
    <w:rsid w:val="001A1E64"/>
    <w:rsid w:val="001A227B"/>
    <w:rsid w:val="001A29ED"/>
    <w:rsid w:val="001A2BA9"/>
    <w:rsid w:val="001A2C31"/>
    <w:rsid w:val="001A31D0"/>
    <w:rsid w:val="001A3214"/>
    <w:rsid w:val="001A4839"/>
    <w:rsid w:val="001A4DC2"/>
    <w:rsid w:val="001A705A"/>
    <w:rsid w:val="001A76FF"/>
    <w:rsid w:val="001A7FAF"/>
    <w:rsid w:val="001B12C6"/>
    <w:rsid w:val="001B1573"/>
    <w:rsid w:val="001B5DDD"/>
    <w:rsid w:val="001B65B8"/>
    <w:rsid w:val="001B7674"/>
    <w:rsid w:val="001B7BF0"/>
    <w:rsid w:val="001C0E92"/>
    <w:rsid w:val="001C183B"/>
    <w:rsid w:val="001C1FAC"/>
    <w:rsid w:val="001C3242"/>
    <w:rsid w:val="001C69B9"/>
    <w:rsid w:val="001C69F5"/>
    <w:rsid w:val="001D05D3"/>
    <w:rsid w:val="001D0824"/>
    <w:rsid w:val="001D291C"/>
    <w:rsid w:val="001D2C63"/>
    <w:rsid w:val="001D2C68"/>
    <w:rsid w:val="001D2C8A"/>
    <w:rsid w:val="001D2CD3"/>
    <w:rsid w:val="001D380F"/>
    <w:rsid w:val="001D4162"/>
    <w:rsid w:val="001D4D2A"/>
    <w:rsid w:val="001D50EA"/>
    <w:rsid w:val="001D6030"/>
    <w:rsid w:val="001D61E7"/>
    <w:rsid w:val="001D6263"/>
    <w:rsid w:val="001D653D"/>
    <w:rsid w:val="001D736B"/>
    <w:rsid w:val="001E042B"/>
    <w:rsid w:val="001E0964"/>
    <w:rsid w:val="001E0EE2"/>
    <w:rsid w:val="001E0FF8"/>
    <w:rsid w:val="001E1960"/>
    <w:rsid w:val="001E1BE5"/>
    <w:rsid w:val="001E2203"/>
    <w:rsid w:val="001E2B76"/>
    <w:rsid w:val="001E40ED"/>
    <w:rsid w:val="001E6603"/>
    <w:rsid w:val="001E6F24"/>
    <w:rsid w:val="001E74D0"/>
    <w:rsid w:val="001F1914"/>
    <w:rsid w:val="001F2BEB"/>
    <w:rsid w:val="001F2CDF"/>
    <w:rsid w:val="001F3899"/>
    <w:rsid w:val="001F38BF"/>
    <w:rsid w:val="001F3F22"/>
    <w:rsid w:val="001F46ED"/>
    <w:rsid w:val="001F48EF"/>
    <w:rsid w:val="001F4AB4"/>
    <w:rsid w:val="001F4E72"/>
    <w:rsid w:val="001F5AC4"/>
    <w:rsid w:val="001F5F5C"/>
    <w:rsid w:val="001F63A4"/>
    <w:rsid w:val="001F79BD"/>
    <w:rsid w:val="001F7BA0"/>
    <w:rsid w:val="00200E32"/>
    <w:rsid w:val="00200FAD"/>
    <w:rsid w:val="002012DC"/>
    <w:rsid w:val="00203988"/>
    <w:rsid w:val="00204DD8"/>
    <w:rsid w:val="002079C1"/>
    <w:rsid w:val="00207F5D"/>
    <w:rsid w:val="00210B70"/>
    <w:rsid w:val="00210B98"/>
    <w:rsid w:val="00210F43"/>
    <w:rsid w:val="00213072"/>
    <w:rsid w:val="00214C14"/>
    <w:rsid w:val="002151D6"/>
    <w:rsid w:val="002151E4"/>
    <w:rsid w:val="00216201"/>
    <w:rsid w:val="00216A8E"/>
    <w:rsid w:val="00216FBA"/>
    <w:rsid w:val="00220744"/>
    <w:rsid w:val="00221265"/>
    <w:rsid w:val="00221B63"/>
    <w:rsid w:val="00221D10"/>
    <w:rsid w:val="00222F1A"/>
    <w:rsid w:val="00223642"/>
    <w:rsid w:val="00223D6A"/>
    <w:rsid w:val="002251FC"/>
    <w:rsid w:val="002256A9"/>
    <w:rsid w:val="0022724C"/>
    <w:rsid w:val="002308AC"/>
    <w:rsid w:val="00231D1C"/>
    <w:rsid w:val="002331B4"/>
    <w:rsid w:val="00234795"/>
    <w:rsid w:val="0023604E"/>
    <w:rsid w:val="00237096"/>
    <w:rsid w:val="00237FE9"/>
    <w:rsid w:val="002404AC"/>
    <w:rsid w:val="00240959"/>
    <w:rsid w:val="002413DE"/>
    <w:rsid w:val="0024183C"/>
    <w:rsid w:val="00241EA1"/>
    <w:rsid w:val="00241F2E"/>
    <w:rsid w:val="002432BC"/>
    <w:rsid w:val="0024371B"/>
    <w:rsid w:val="00243AA7"/>
    <w:rsid w:val="002444CD"/>
    <w:rsid w:val="00244CCE"/>
    <w:rsid w:val="00244FAF"/>
    <w:rsid w:val="0024537A"/>
    <w:rsid w:val="00245527"/>
    <w:rsid w:val="0024579D"/>
    <w:rsid w:val="00245880"/>
    <w:rsid w:val="00246191"/>
    <w:rsid w:val="0024786E"/>
    <w:rsid w:val="00250408"/>
    <w:rsid w:val="00250B5D"/>
    <w:rsid w:val="00250B74"/>
    <w:rsid w:val="00250CF6"/>
    <w:rsid w:val="00251460"/>
    <w:rsid w:val="00251FC2"/>
    <w:rsid w:val="00254B9F"/>
    <w:rsid w:val="0025632A"/>
    <w:rsid w:val="002567D2"/>
    <w:rsid w:val="00261C79"/>
    <w:rsid w:val="00261D8B"/>
    <w:rsid w:val="00262E41"/>
    <w:rsid w:val="00264DD2"/>
    <w:rsid w:val="002651B2"/>
    <w:rsid w:val="0026573E"/>
    <w:rsid w:val="002665C8"/>
    <w:rsid w:val="002666D6"/>
    <w:rsid w:val="00266D20"/>
    <w:rsid w:val="00271BB8"/>
    <w:rsid w:val="00271DA4"/>
    <w:rsid w:val="00271EC1"/>
    <w:rsid w:val="0027222D"/>
    <w:rsid w:val="0027288F"/>
    <w:rsid w:val="00273C06"/>
    <w:rsid w:val="002747D1"/>
    <w:rsid w:val="002768AD"/>
    <w:rsid w:val="00276ABC"/>
    <w:rsid w:val="00276E2F"/>
    <w:rsid w:val="00276F8D"/>
    <w:rsid w:val="00277507"/>
    <w:rsid w:val="002779D7"/>
    <w:rsid w:val="00277B5B"/>
    <w:rsid w:val="00280072"/>
    <w:rsid w:val="00282AAA"/>
    <w:rsid w:val="00282D37"/>
    <w:rsid w:val="00283134"/>
    <w:rsid w:val="00283C10"/>
    <w:rsid w:val="00284F8E"/>
    <w:rsid w:val="002853E2"/>
    <w:rsid w:val="002856BD"/>
    <w:rsid w:val="00285A75"/>
    <w:rsid w:val="00285DF0"/>
    <w:rsid w:val="002876FC"/>
    <w:rsid w:val="0029344B"/>
    <w:rsid w:val="0029396F"/>
    <w:rsid w:val="00293AF7"/>
    <w:rsid w:val="00293E32"/>
    <w:rsid w:val="00294187"/>
    <w:rsid w:val="002947FF"/>
    <w:rsid w:val="002950E7"/>
    <w:rsid w:val="002956E7"/>
    <w:rsid w:val="00295F18"/>
    <w:rsid w:val="002A03AA"/>
    <w:rsid w:val="002A1860"/>
    <w:rsid w:val="002A1968"/>
    <w:rsid w:val="002A20A8"/>
    <w:rsid w:val="002A361C"/>
    <w:rsid w:val="002A3AA0"/>
    <w:rsid w:val="002A3DED"/>
    <w:rsid w:val="002A430E"/>
    <w:rsid w:val="002A439E"/>
    <w:rsid w:val="002A4FE8"/>
    <w:rsid w:val="002A5563"/>
    <w:rsid w:val="002A5E08"/>
    <w:rsid w:val="002A676B"/>
    <w:rsid w:val="002A703E"/>
    <w:rsid w:val="002A7F59"/>
    <w:rsid w:val="002B1A0B"/>
    <w:rsid w:val="002B376B"/>
    <w:rsid w:val="002B3F65"/>
    <w:rsid w:val="002B3FB9"/>
    <w:rsid w:val="002B49EC"/>
    <w:rsid w:val="002B5931"/>
    <w:rsid w:val="002B69D8"/>
    <w:rsid w:val="002B6A8F"/>
    <w:rsid w:val="002B6E06"/>
    <w:rsid w:val="002B783A"/>
    <w:rsid w:val="002C0594"/>
    <w:rsid w:val="002C3B01"/>
    <w:rsid w:val="002C44CA"/>
    <w:rsid w:val="002C51A0"/>
    <w:rsid w:val="002C5AC1"/>
    <w:rsid w:val="002C5AED"/>
    <w:rsid w:val="002C7063"/>
    <w:rsid w:val="002D1484"/>
    <w:rsid w:val="002D1802"/>
    <w:rsid w:val="002D1E77"/>
    <w:rsid w:val="002D205B"/>
    <w:rsid w:val="002D298D"/>
    <w:rsid w:val="002D2A4E"/>
    <w:rsid w:val="002D2BA6"/>
    <w:rsid w:val="002D3136"/>
    <w:rsid w:val="002D3BA2"/>
    <w:rsid w:val="002D4335"/>
    <w:rsid w:val="002D43E0"/>
    <w:rsid w:val="002D48EB"/>
    <w:rsid w:val="002D53EB"/>
    <w:rsid w:val="002D60F4"/>
    <w:rsid w:val="002D61FA"/>
    <w:rsid w:val="002D746F"/>
    <w:rsid w:val="002D7737"/>
    <w:rsid w:val="002E1766"/>
    <w:rsid w:val="002E2688"/>
    <w:rsid w:val="002E2922"/>
    <w:rsid w:val="002E3070"/>
    <w:rsid w:val="002E4073"/>
    <w:rsid w:val="002E503A"/>
    <w:rsid w:val="002E5234"/>
    <w:rsid w:val="002E6106"/>
    <w:rsid w:val="002E6CCB"/>
    <w:rsid w:val="002E6F13"/>
    <w:rsid w:val="002E7706"/>
    <w:rsid w:val="002F11FD"/>
    <w:rsid w:val="002F1AB0"/>
    <w:rsid w:val="002F1B0D"/>
    <w:rsid w:val="002F25E3"/>
    <w:rsid w:val="002F31E4"/>
    <w:rsid w:val="002F3BCA"/>
    <w:rsid w:val="002F3CE4"/>
    <w:rsid w:val="002F3E46"/>
    <w:rsid w:val="002F4297"/>
    <w:rsid w:val="002F4489"/>
    <w:rsid w:val="002F45F7"/>
    <w:rsid w:val="002F5BEF"/>
    <w:rsid w:val="00300A04"/>
    <w:rsid w:val="003014B2"/>
    <w:rsid w:val="00301C7A"/>
    <w:rsid w:val="00303C55"/>
    <w:rsid w:val="00304101"/>
    <w:rsid w:val="00305395"/>
    <w:rsid w:val="00305E3C"/>
    <w:rsid w:val="00307979"/>
    <w:rsid w:val="0030797F"/>
    <w:rsid w:val="00307A7F"/>
    <w:rsid w:val="00307CCD"/>
    <w:rsid w:val="00310FDD"/>
    <w:rsid w:val="00311437"/>
    <w:rsid w:val="003126D5"/>
    <w:rsid w:val="00312B1A"/>
    <w:rsid w:val="00312E14"/>
    <w:rsid w:val="00312F94"/>
    <w:rsid w:val="00313205"/>
    <w:rsid w:val="003133E4"/>
    <w:rsid w:val="00314EA8"/>
    <w:rsid w:val="003151DF"/>
    <w:rsid w:val="003209D0"/>
    <w:rsid w:val="00320B44"/>
    <w:rsid w:val="00320FD0"/>
    <w:rsid w:val="00322D4D"/>
    <w:rsid w:val="003231EE"/>
    <w:rsid w:val="00323460"/>
    <w:rsid w:val="003259E3"/>
    <w:rsid w:val="00326671"/>
    <w:rsid w:val="00330494"/>
    <w:rsid w:val="003308BE"/>
    <w:rsid w:val="00331C30"/>
    <w:rsid w:val="0033371D"/>
    <w:rsid w:val="003343A0"/>
    <w:rsid w:val="00334776"/>
    <w:rsid w:val="00334E0A"/>
    <w:rsid w:val="00334E20"/>
    <w:rsid w:val="00335445"/>
    <w:rsid w:val="00335C43"/>
    <w:rsid w:val="003362E8"/>
    <w:rsid w:val="00336A2A"/>
    <w:rsid w:val="00336B78"/>
    <w:rsid w:val="00336C0B"/>
    <w:rsid w:val="0033769A"/>
    <w:rsid w:val="003401AC"/>
    <w:rsid w:val="00340E00"/>
    <w:rsid w:val="00340F3D"/>
    <w:rsid w:val="00341358"/>
    <w:rsid w:val="00342999"/>
    <w:rsid w:val="00342CB1"/>
    <w:rsid w:val="00343EBA"/>
    <w:rsid w:val="00344037"/>
    <w:rsid w:val="003442BE"/>
    <w:rsid w:val="00344C3C"/>
    <w:rsid w:val="00344F50"/>
    <w:rsid w:val="003457EE"/>
    <w:rsid w:val="00345F08"/>
    <w:rsid w:val="00346D25"/>
    <w:rsid w:val="00346F73"/>
    <w:rsid w:val="00347055"/>
    <w:rsid w:val="00347196"/>
    <w:rsid w:val="00347E40"/>
    <w:rsid w:val="003502A5"/>
    <w:rsid w:val="00351810"/>
    <w:rsid w:val="00351E9A"/>
    <w:rsid w:val="0035228D"/>
    <w:rsid w:val="003532CB"/>
    <w:rsid w:val="003533A5"/>
    <w:rsid w:val="003552D2"/>
    <w:rsid w:val="00356E54"/>
    <w:rsid w:val="0035764A"/>
    <w:rsid w:val="003612E3"/>
    <w:rsid w:val="00361D9E"/>
    <w:rsid w:val="003624F5"/>
    <w:rsid w:val="00363CD6"/>
    <w:rsid w:val="0036605E"/>
    <w:rsid w:val="00366C47"/>
    <w:rsid w:val="00366D69"/>
    <w:rsid w:val="0037009F"/>
    <w:rsid w:val="00371676"/>
    <w:rsid w:val="003718B5"/>
    <w:rsid w:val="0037190E"/>
    <w:rsid w:val="003719DE"/>
    <w:rsid w:val="003728CE"/>
    <w:rsid w:val="003736FE"/>
    <w:rsid w:val="00374AF4"/>
    <w:rsid w:val="00374F75"/>
    <w:rsid w:val="00375771"/>
    <w:rsid w:val="00376006"/>
    <w:rsid w:val="003762E8"/>
    <w:rsid w:val="00376374"/>
    <w:rsid w:val="0037686D"/>
    <w:rsid w:val="00377FE4"/>
    <w:rsid w:val="0038036D"/>
    <w:rsid w:val="0038113D"/>
    <w:rsid w:val="0038120A"/>
    <w:rsid w:val="00381673"/>
    <w:rsid w:val="00381D95"/>
    <w:rsid w:val="00382062"/>
    <w:rsid w:val="003822C2"/>
    <w:rsid w:val="00382A9B"/>
    <w:rsid w:val="00382B03"/>
    <w:rsid w:val="00382E4E"/>
    <w:rsid w:val="003837D0"/>
    <w:rsid w:val="0038497C"/>
    <w:rsid w:val="00384E35"/>
    <w:rsid w:val="00385DC1"/>
    <w:rsid w:val="003866C6"/>
    <w:rsid w:val="00386705"/>
    <w:rsid w:val="003869C6"/>
    <w:rsid w:val="003874E1"/>
    <w:rsid w:val="00390030"/>
    <w:rsid w:val="00390B35"/>
    <w:rsid w:val="00390FCA"/>
    <w:rsid w:val="003916F6"/>
    <w:rsid w:val="00392188"/>
    <w:rsid w:val="0039249D"/>
    <w:rsid w:val="003941F1"/>
    <w:rsid w:val="00396F44"/>
    <w:rsid w:val="003972DB"/>
    <w:rsid w:val="003A0E14"/>
    <w:rsid w:val="003A195A"/>
    <w:rsid w:val="003A2995"/>
    <w:rsid w:val="003A2DD6"/>
    <w:rsid w:val="003A319F"/>
    <w:rsid w:val="003A326B"/>
    <w:rsid w:val="003A32CB"/>
    <w:rsid w:val="003A382E"/>
    <w:rsid w:val="003A41D4"/>
    <w:rsid w:val="003A4C59"/>
    <w:rsid w:val="003A62E9"/>
    <w:rsid w:val="003B0869"/>
    <w:rsid w:val="003B1D33"/>
    <w:rsid w:val="003B2CA9"/>
    <w:rsid w:val="003B4457"/>
    <w:rsid w:val="003B4715"/>
    <w:rsid w:val="003B493C"/>
    <w:rsid w:val="003B4F8D"/>
    <w:rsid w:val="003B5204"/>
    <w:rsid w:val="003B5873"/>
    <w:rsid w:val="003B5E1F"/>
    <w:rsid w:val="003B6140"/>
    <w:rsid w:val="003B6F52"/>
    <w:rsid w:val="003B7402"/>
    <w:rsid w:val="003B7449"/>
    <w:rsid w:val="003B7F3A"/>
    <w:rsid w:val="003C1085"/>
    <w:rsid w:val="003C1152"/>
    <w:rsid w:val="003C14DC"/>
    <w:rsid w:val="003C1922"/>
    <w:rsid w:val="003C2DE0"/>
    <w:rsid w:val="003C340D"/>
    <w:rsid w:val="003C53D9"/>
    <w:rsid w:val="003C612E"/>
    <w:rsid w:val="003C6360"/>
    <w:rsid w:val="003D069C"/>
    <w:rsid w:val="003D1733"/>
    <w:rsid w:val="003D25AA"/>
    <w:rsid w:val="003D2BAE"/>
    <w:rsid w:val="003D32D2"/>
    <w:rsid w:val="003D3650"/>
    <w:rsid w:val="003D37EC"/>
    <w:rsid w:val="003D4B10"/>
    <w:rsid w:val="003D4D19"/>
    <w:rsid w:val="003D4F11"/>
    <w:rsid w:val="003D514A"/>
    <w:rsid w:val="003D5378"/>
    <w:rsid w:val="003D5B01"/>
    <w:rsid w:val="003D5F5E"/>
    <w:rsid w:val="003D6303"/>
    <w:rsid w:val="003D6450"/>
    <w:rsid w:val="003E2093"/>
    <w:rsid w:val="003E3153"/>
    <w:rsid w:val="003E358E"/>
    <w:rsid w:val="003E3D99"/>
    <w:rsid w:val="003E4018"/>
    <w:rsid w:val="003E5EAD"/>
    <w:rsid w:val="003E6168"/>
    <w:rsid w:val="003E6348"/>
    <w:rsid w:val="003E6C1C"/>
    <w:rsid w:val="003E7657"/>
    <w:rsid w:val="003E7FD8"/>
    <w:rsid w:val="003F05DD"/>
    <w:rsid w:val="003F0710"/>
    <w:rsid w:val="003F0F39"/>
    <w:rsid w:val="003F1007"/>
    <w:rsid w:val="003F2191"/>
    <w:rsid w:val="003F2597"/>
    <w:rsid w:val="003F260B"/>
    <w:rsid w:val="003F2CF2"/>
    <w:rsid w:val="003F31F4"/>
    <w:rsid w:val="003F32C8"/>
    <w:rsid w:val="003F3A96"/>
    <w:rsid w:val="003F3B9E"/>
    <w:rsid w:val="003F3EAE"/>
    <w:rsid w:val="003F5EF3"/>
    <w:rsid w:val="003F76B9"/>
    <w:rsid w:val="003F7857"/>
    <w:rsid w:val="003F78A3"/>
    <w:rsid w:val="003F78D0"/>
    <w:rsid w:val="004004D2"/>
    <w:rsid w:val="004011F7"/>
    <w:rsid w:val="00401702"/>
    <w:rsid w:val="0040232F"/>
    <w:rsid w:val="0040252F"/>
    <w:rsid w:val="00402C19"/>
    <w:rsid w:val="00402D5F"/>
    <w:rsid w:val="004031CA"/>
    <w:rsid w:val="00403CFB"/>
    <w:rsid w:val="00403EBA"/>
    <w:rsid w:val="00404DF6"/>
    <w:rsid w:val="0040578C"/>
    <w:rsid w:val="0040641F"/>
    <w:rsid w:val="00410336"/>
    <w:rsid w:val="0041062D"/>
    <w:rsid w:val="00410CDE"/>
    <w:rsid w:val="00411403"/>
    <w:rsid w:val="00411712"/>
    <w:rsid w:val="004120D0"/>
    <w:rsid w:val="00412EB3"/>
    <w:rsid w:val="00412EFD"/>
    <w:rsid w:val="00412F2B"/>
    <w:rsid w:val="0041556C"/>
    <w:rsid w:val="00415804"/>
    <w:rsid w:val="00416670"/>
    <w:rsid w:val="00416938"/>
    <w:rsid w:val="00416C67"/>
    <w:rsid w:val="0041759C"/>
    <w:rsid w:val="004177A4"/>
    <w:rsid w:val="00420126"/>
    <w:rsid w:val="00420BB7"/>
    <w:rsid w:val="00421208"/>
    <w:rsid w:val="00421664"/>
    <w:rsid w:val="00421F13"/>
    <w:rsid w:val="00422667"/>
    <w:rsid w:val="0042335A"/>
    <w:rsid w:val="00423876"/>
    <w:rsid w:val="00423AF2"/>
    <w:rsid w:val="00423BD1"/>
    <w:rsid w:val="00424ABB"/>
    <w:rsid w:val="00424D6D"/>
    <w:rsid w:val="00425FBB"/>
    <w:rsid w:val="004267F6"/>
    <w:rsid w:val="0042789E"/>
    <w:rsid w:val="00431DB9"/>
    <w:rsid w:val="004335A5"/>
    <w:rsid w:val="0043362A"/>
    <w:rsid w:val="0043394B"/>
    <w:rsid w:val="00434CAC"/>
    <w:rsid w:val="0043566B"/>
    <w:rsid w:val="00436BFE"/>
    <w:rsid w:val="00441BDC"/>
    <w:rsid w:val="004428C2"/>
    <w:rsid w:val="004430B2"/>
    <w:rsid w:val="00443C64"/>
    <w:rsid w:val="004440DA"/>
    <w:rsid w:val="00446E18"/>
    <w:rsid w:val="004511BA"/>
    <w:rsid w:val="004517B3"/>
    <w:rsid w:val="004518B1"/>
    <w:rsid w:val="00451B67"/>
    <w:rsid w:val="00452305"/>
    <w:rsid w:val="00452403"/>
    <w:rsid w:val="00452949"/>
    <w:rsid w:val="00452C4F"/>
    <w:rsid w:val="00453957"/>
    <w:rsid w:val="00454110"/>
    <w:rsid w:val="00454280"/>
    <w:rsid w:val="00454637"/>
    <w:rsid w:val="00454A8E"/>
    <w:rsid w:val="004552E0"/>
    <w:rsid w:val="00456FBD"/>
    <w:rsid w:val="0045765F"/>
    <w:rsid w:val="0046052D"/>
    <w:rsid w:val="00460F0C"/>
    <w:rsid w:val="00461B6D"/>
    <w:rsid w:val="00462195"/>
    <w:rsid w:val="004623E1"/>
    <w:rsid w:val="00462D34"/>
    <w:rsid w:val="0046379C"/>
    <w:rsid w:val="004638FC"/>
    <w:rsid w:val="004648AE"/>
    <w:rsid w:val="004659FC"/>
    <w:rsid w:val="00466CA0"/>
    <w:rsid w:val="00466D55"/>
    <w:rsid w:val="004678E1"/>
    <w:rsid w:val="0046791A"/>
    <w:rsid w:val="00467A46"/>
    <w:rsid w:val="00470955"/>
    <w:rsid w:val="0047191F"/>
    <w:rsid w:val="00473416"/>
    <w:rsid w:val="00473FAF"/>
    <w:rsid w:val="00474223"/>
    <w:rsid w:val="004750D7"/>
    <w:rsid w:val="00475C8A"/>
    <w:rsid w:val="004778E3"/>
    <w:rsid w:val="004804C1"/>
    <w:rsid w:val="004818B6"/>
    <w:rsid w:val="004818C0"/>
    <w:rsid w:val="0048205D"/>
    <w:rsid w:val="00483442"/>
    <w:rsid w:val="00483B88"/>
    <w:rsid w:val="00485097"/>
    <w:rsid w:val="00485344"/>
    <w:rsid w:val="00486450"/>
    <w:rsid w:val="00486605"/>
    <w:rsid w:val="00486A98"/>
    <w:rsid w:val="00486B8B"/>
    <w:rsid w:val="00486BEF"/>
    <w:rsid w:val="0048733B"/>
    <w:rsid w:val="0048766A"/>
    <w:rsid w:val="00487834"/>
    <w:rsid w:val="00490CBC"/>
    <w:rsid w:val="004928CE"/>
    <w:rsid w:val="00492935"/>
    <w:rsid w:val="004938DA"/>
    <w:rsid w:val="0049397B"/>
    <w:rsid w:val="00493AC7"/>
    <w:rsid w:val="00494027"/>
    <w:rsid w:val="00495B19"/>
    <w:rsid w:val="00495DA1"/>
    <w:rsid w:val="00496563"/>
    <w:rsid w:val="004965BC"/>
    <w:rsid w:val="00497871"/>
    <w:rsid w:val="004979DA"/>
    <w:rsid w:val="004A17A5"/>
    <w:rsid w:val="004A1AAF"/>
    <w:rsid w:val="004A1E8E"/>
    <w:rsid w:val="004A1FA8"/>
    <w:rsid w:val="004A2B53"/>
    <w:rsid w:val="004A4593"/>
    <w:rsid w:val="004A5682"/>
    <w:rsid w:val="004A58FA"/>
    <w:rsid w:val="004A69C3"/>
    <w:rsid w:val="004A7C43"/>
    <w:rsid w:val="004B0CBB"/>
    <w:rsid w:val="004B22DE"/>
    <w:rsid w:val="004B230B"/>
    <w:rsid w:val="004B3BAE"/>
    <w:rsid w:val="004B4816"/>
    <w:rsid w:val="004B5A98"/>
    <w:rsid w:val="004B67FE"/>
    <w:rsid w:val="004B6E2B"/>
    <w:rsid w:val="004B76CE"/>
    <w:rsid w:val="004B7A6C"/>
    <w:rsid w:val="004B7AC5"/>
    <w:rsid w:val="004B7DCA"/>
    <w:rsid w:val="004C087E"/>
    <w:rsid w:val="004C1DE7"/>
    <w:rsid w:val="004C23AB"/>
    <w:rsid w:val="004C2714"/>
    <w:rsid w:val="004C2B59"/>
    <w:rsid w:val="004C3399"/>
    <w:rsid w:val="004C3F58"/>
    <w:rsid w:val="004C607C"/>
    <w:rsid w:val="004C6B13"/>
    <w:rsid w:val="004C6DD4"/>
    <w:rsid w:val="004D2DE4"/>
    <w:rsid w:val="004D31D4"/>
    <w:rsid w:val="004D41C7"/>
    <w:rsid w:val="004D4CD2"/>
    <w:rsid w:val="004D652F"/>
    <w:rsid w:val="004D758C"/>
    <w:rsid w:val="004D790D"/>
    <w:rsid w:val="004D7963"/>
    <w:rsid w:val="004E0A6D"/>
    <w:rsid w:val="004E0CD2"/>
    <w:rsid w:val="004E1C89"/>
    <w:rsid w:val="004E2840"/>
    <w:rsid w:val="004E29FC"/>
    <w:rsid w:val="004E3C65"/>
    <w:rsid w:val="004E3E24"/>
    <w:rsid w:val="004E3F85"/>
    <w:rsid w:val="004E42AE"/>
    <w:rsid w:val="004E4CD5"/>
    <w:rsid w:val="004E57B1"/>
    <w:rsid w:val="004E5D38"/>
    <w:rsid w:val="004E5EFA"/>
    <w:rsid w:val="004E6196"/>
    <w:rsid w:val="004E6706"/>
    <w:rsid w:val="004E7A51"/>
    <w:rsid w:val="004E7FE5"/>
    <w:rsid w:val="004F08E2"/>
    <w:rsid w:val="004F09B3"/>
    <w:rsid w:val="004F1368"/>
    <w:rsid w:val="004F25CD"/>
    <w:rsid w:val="004F276F"/>
    <w:rsid w:val="004F32DE"/>
    <w:rsid w:val="004F3EE1"/>
    <w:rsid w:val="004F3FE9"/>
    <w:rsid w:val="004F4FE2"/>
    <w:rsid w:val="004F59DA"/>
    <w:rsid w:val="004F66F4"/>
    <w:rsid w:val="004F6E38"/>
    <w:rsid w:val="004F7441"/>
    <w:rsid w:val="004F7980"/>
    <w:rsid w:val="004F7CA8"/>
    <w:rsid w:val="00500681"/>
    <w:rsid w:val="00500959"/>
    <w:rsid w:val="00500D9F"/>
    <w:rsid w:val="00501816"/>
    <w:rsid w:val="00501D64"/>
    <w:rsid w:val="0050262F"/>
    <w:rsid w:val="00502E3C"/>
    <w:rsid w:val="00503175"/>
    <w:rsid w:val="005031D2"/>
    <w:rsid w:val="00503821"/>
    <w:rsid w:val="00504A18"/>
    <w:rsid w:val="00504D6D"/>
    <w:rsid w:val="0050533F"/>
    <w:rsid w:val="00505DF6"/>
    <w:rsid w:val="005075AE"/>
    <w:rsid w:val="005106AE"/>
    <w:rsid w:val="00510B52"/>
    <w:rsid w:val="0051263C"/>
    <w:rsid w:val="005127CC"/>
    <w:rsid w:val="0051321A"/>
    <w:rsid w:val="00514492"/>
    <w:rsid w:val="00514D70"/>
    <w:rsid w:val="00515704"/>
    <w:rsid w:val="00515878"/>
    <w:rsid w:val="0051636E"/>
    <w:rsid w:val="005170F9"/>
    <w:rsid w:val="005209BC"/>
    <w:rsid w:val="00520A92"/>
    <w:rsid w:val="00521471"/>
    <w:rsid w:val="00521A5C"/>
    <w:rsid w:val="00522A83"/>
    <w:rsid w:val="005238C1"/>
    <w:rsid w:val="0052392D"/>
    <w:rsid w:val="005247EC"/>
    <w:rsid w:val="00524CDE"/>
    <w:rsid w:val="00525D41"/>
    <w:rsid w:val="00525F89"/>
    <w:rsid w:val="00527574"/>
    <w:rsid w:val="00527C3D"/>
    <w:rsid w:val="00527D96"/>
    <w:rsid w:val="0053047A"/>
    <w:rsid w:val="005308CF"/>
    <w:rsid w:val="00530B9B"/>
    <w:rsid w:val="00532893"/>
    <w:rsid w:val="00532988"/>
    <w:rsid w:val="00532FC3"/>
    <w:rsid w:val="00533311"/>
    <w:rsid w:val="005333BD"/>
    <w:rsid w:val="0053341B"/>
    <w:rsid w:val="00534144"/>
    <w:rsid w:val="005343FB"/>
    <w:rsid w:val="00534849"/>
    <w:rsid w:val="00534B0E"/>
    <w:rsid w:val="0053626F"/>
    <w:rsid w:val="00537062"/>
    <w:rsid w:val="00537630"/>
    <w:rsid w:val="005403DD"/>
    <w:rsid w:val="00540C52"/>
    <w:rsid w:val="005423AC"/>
    <w:rsid w:val="005439D8"/>
    <w:rsid w:val="00543B09"/>
    <w:rsid w:val="00546055"/>
    <w:rsid w:val="005461E2"/>
    <w:rsid w:val="00546209"/>
    <w:rsid w:val="00546A91"/>
    <w:rsid w:val="00547D65"/>
    <w:rsid w:val="005501CA"/>
    <w:rsid w:val="0055066F"/>
    <w:rsid w:val="0055183F"/>
    <w:rsid w:val="00551898"/>
    <w:rsid w:val="00551DD2"/>
    <w:rsid w:val="005528F7"/>
    <w:rsid w:val="00552954"/>
    <w:rsid w:val="00554B54"/>
    <w:rsid w:val="00555199"/>
    <w:rsid w:val="00556546"/>
    <w:rsid w:val="00556C45"/>
    <w:rsid w:val="00557140"/>
    <w:rsid w:val="005572DD"/>
    <w:rsid w:val="005600D5"/>
    <w:rsid w:val="00561A3C"/>
    <w:rsid w:val="00561AFA"/>
    <w:rsid w:val="005627AC"/>
    <w:rsid w:val="005628DC"/>
    <w:rsid w:val="0056325D"/>
    <w:rsid w:val="005636C8"/>
    <w:rsid w:val="00564F47"/>
    <w:rsid w:val="00566081"/>
    <w:rsid w:val="00566DEA"/>
    <w:rsid w:val="00566F6F"/>
    <w:rsid w:val="005672C1"/>
    <w:rsid w:val="005706AE"/>
    <w:rsid w:val="0057134E"/>
    <w:rsid w:val="005725C1"/>
    <w:rsid w:val="00572878"/>
    <w:rsid w:val="00572F6C"/>
    <w:rsid w:val="005732DE"/>
    <w:rsid w:val="005743DF"/>
    <w:rsid w:val="005751A7"/>
    <w:rsid w:val="00576E24"/>
    <w:rsid w:val="00577B8C"/>
    <w:rsid w:val="00580868"/>
    <w:rsid w:val="00580878"/>
    <w:rsid w:val="00580906"/>
    <w:rsid w:val="00580C33"/>
    <w:rsid w:val="00580E8A"/>
    <w:rsid w:val="005821DF"/>
    <w:rsid w:val="00582BB4"/>
    <w:rsid w:val="00583028"/>
    <w:rsid w:val="005830C4"/>
    <w:rsid w:val="005834D3"/>
    <w:rsid w:val="00583D54"/>
    <w:rsid w:val="00585BCF"/>
    <w:rsid w:val="00586DB6"/>
    <w:rsid w:val="00590094"/>
    <w:rsid w:val="005901C6"/>
    <w:rsid w:val="00590D37"/>
    <w:rsid w:val="00593483"/>
    <w:rsid w:val="00593ED0"/>
    <w:rsid w:val="005956BC"/>
    <w:rsid w:val="00595730"/>
    <w:rsid w:val="0059577E"/>
    <w:rsid w:val="005960FC"/>
    <w:rsid w:val="005973F0"/>
    <w:rsid w:val="005A0492"/>
    <w:rsid w:val="005A0B50"/>
    <w:rsid w:val="005A1761"/>
    <w:rsid w:val="005A18C4"/>
    <w:rsid w:val="005A1A12"/>
    <w:rsid w:val="005A21CF"/>
    <w:rsid w:val="005A225D"/>
    <w:rsid w:val="005A25F3"/>
    <w:rsid w:val="005A2B6D"/>
    <w:rsid w:val="005A3BFD"/>
    <w:rsid w:val="005A4097"/>
    <w:rsid w:val="005A479D"/>
    <w:rsid w:val="005A4DC0"/>
    <w:rsid w:val="005A6CEF"/>
    <w:rsid w:val="005A6D2E"/>
    <w:rsid w:val="005A6EAB"/>
    <w:rsid w:val="005A77DE"/>
    <w:rsid w:val="005A7D3F"/>
    <w:rsid w:val="005B01FC"/>
    <w:rsid w:val="005B04BB"/>
    <w:rsid w:val="005B0C40"/>
    <w:rsid w:val="005B0E48"/>
    <w:rsid w:val="005B0EFE"/>
    <w:rsid w:val="005B1001"/>
    <w:rsid w:val="005B102F"/>
    <w:rsid w:val="005B13ED"/>
    <w:rsid w:val="005B1509"/>
    <w:rsid w:val="005B15C7"/>
    <w:rsid w:val="005B21B0"/>
    <w:rsid w:val="005B44E5"/>
    <w:rsid w:val="005B4F5C"/>
    <w:rsid w:val="005B518D"/>
    <w:rsid w:val="005B57EE"/>
    <w:rsid w:val="005B6685"/>
    <w:rsid w:val="005B6ACF"/>
    <w:rsid w:val="005B7273"/>
    <w:rsid w:val="005B7D77"/>
    <w:rsid w:val="005C0B30"/>
    <w:rsid w:val="005C0FFF"/>
    <w:rsid w:val="005C15C0"/>
    <w:rsid w:val="005C1E37"/>
    <w:rsid w:val="005C20CB"/>
    <w:rsid w:val="005C2439"/>
    <w:rsid w:val="005C28A8"/>
    <w:rsid w:val="005C2EF7"/>
    <w:rsid w:val="005C3820"/>
    <w:rsid w:val="005C66CC"/>
    <w:rsid w:val="005C6749"/>
    <w:rsid w:val="005C6A48"/>
    <w:rsid w:val="005C6B58"/>
    <w:rsid w:val="005D0ACB"/>
    <w:rsid w:val="005D0EFB"/>
    <w:rsid w:val="005D1B12"/>
    <w:rsid w:val="005D1CD1"/>
    <w:rsid w:val="005D241D"/>
    <w:rsid w:val="005D24A3"/>
    <w:rsid w:val="005D2AB6"/>
    <w:rsid w:val="005D4412"/>
    <w:rsid w:val="005D4F97"/>
    <w:rsid w:val="005D5537"/>
    <w:rsid w:val="005D5BFC"/>
    <w:rsid w:val="005D5E64"/>
    <w:rsid w:val="005D695B"/>
    <w:rsid w:val="005D6CE2"/>
    <w:rsid w:val="005D7A47"/>
    <w:rsid w:val="005E0068"/>
    <w:rsid w:val="005E0078"/>
    <w:rsid w:val="005E009F"/>
    <w:rsid w:val="005E1692"/>
    <w:rsid w:val="005E1B29"/>
    <w:rsid w:val="005E29A2"/>
    <w:rsid w:val="005E46FB"/>
    <w:rsid w:val="005E48F9"/>
    <w:rsid w:val="005E566F"/>
    <w:rsid w:val="005E5AD5"/>
    <w:rsid w:val="005E607A"/>
    <w:rsid w:val="005E7458"/>
    <w:rsid w:val="005E7B92"/>
    <w:rsid w:val="005F0294"/>
    <w:rsid w:val="005F0BC9"/>
    <w:rsid w:val="005F161A"/>
    <w:rsid w:val="005F1E6C"/>
    <w:rsid w:val="005F2502"/>
    <w:rsid w:val="005F2AE8"/>
    <w:rsid w:val="005F305C"/>
    <w:rsid w:val="005F4A65"/>
    <w:rsid w:val="005F4D2E"/>
    <w:rsid w:val="005F56B2"/>
    <w:rsid w:val="005F5CED"/>
    <w:rsid w:val="005F61C1"/>
    <w:rsid w:val="005F64A4"/>
    <w:rsid w:val="005F6590"/>
    <w:rsid w:val="005F67C5"/>
    <w:rsid w:val="005F686B"/>
    <w:rsid w:val="005F6974"/>
    <w:rsid w:val="005F6D5E"/>
    <w:rsid w:val="00601B79"/>
    <w:rsid w:val="00602676"/>
    <w:rsid w:val="0060370B"/>
    <w:rsid w:val="00603E55"/>
    <w:rsid w:val="006043CB"/>
    <w:rsid w:val="00604C6B"/>
    <w:rsid w:val="0060533B"/>
    <w:rsid w:val="00606831"/>
    <w:rsid w:val="00606CC2"/>
    <w:rsid w:val="00607F5B"/>
    <w:rsid w:val="00610BAD"/>
    <w:rsid w:val="00611033"/>
    <w:rsid w:val="00611925"/>
    <w:rsid w:val="0061264A"/>
    <w:rsid w:val="00614356"/>
    <w:rsid w:val="006144E8"/>
    <w:rsid w:val="006149A2"/>
    <w:rsid w:val="00615B51"/>
    <w:rsid w:val="006165EF"/>
    <w:rsid w:val="00616865"/>
    <w:rsid w:val="00616F09"/>
    <w:rsid w:val="006200B9"/>
    <w:rsid w:val="00620DB2"/>
    <w:rsid w:val="006213FF"/>
    <w:rsid w:val="006219F7"/>
    <w:rsid w:val="00622A36"/>
    <w:rsid w:val="00623C7F"/>
    <w:rsid w:val="0062438B"/>
    <w:rsid w:val="00625659"/>
    <w:rsid w:val="00625C8D"/>
    <w:rsid w:val="00626101"/>
    <w:rsid w:val="00626308"/>
    <w:rsid w:val="006265AF"/>
    <w:rsid w:val="00630E19"/>
    <w:rsid w:val="00630EF0"/>
    <w:rsid w:val="006314D4"/>
    <w:rsid w:val="00632155"/>
    <w:rsid w:val="00632359"/>
    <w:rsid w:val="00632F4F"/>
    <w:rsid w:val="00633293"/>
    <w:rsid w:val="006334AC"/>
    <w:rsid w:val="006350C8"/>
    <w:rsid w:val="00636106"/>
    <w:rsid w:val="00636188"/>
    <w:rsid w:val="00636728"/>
    <w:rsid w:val="00636DFB"/>
    <w:rsid w:val="006374B9"/>
    <w:rsid w:val="00637DD0"/>
    <w:rsid w:val="00637FC4"/>
    <w:rsid w:val="00640D68"/>
    <w:rsid w:val="00641578"/>
    <w:rsid w:val="006433D7"/>
    <w:rsid w:val="00643F84"/>
    <w:rsid w:val="00645B50"/>
    <w:rsid w:val="00647BEF"/>
    <w:rsid w:val="0065067C"/>
    <w:rsid w:val="0065078B"/>
    <w:rsid w:val="00650CA5"/>
    <w:rsid w:val="00650CEB"/>
    <w:rsid w:val="00650E83"/>
    <w:rsid w:val="00651111"/>
    <w:rsid w:val="00651897"/>
    <w:rsid w:val="00653BE5"/>
    <w:rsid w:val="00654707"/>
    <w:rsid w:val="00654D16"/>
    <w:rsid w:val="00654F59"/>
    <w:rsid w:val="006551AF"/>
    <w:rsid w:val="0065561A"/>
    <w:rsid w:val="00655F26"/>
    <w:rsid w:val="006566CA"/>
    <w:rsid w:val="00656D48"/>
    <w:rsid w:val="00657BC5"/>
    <w:rsid w:val="00657EAE"/>
    <w:rsid w:val="00660246"/>
    <w:rsid w:val="00660686"/>
    <w:rsid w:val="0066122B"/>
    <w:rsid w:val="00663A22"/>
    <w:rsid w:val="006643FD"/>
    <w:rsid w:val="0066541B"/>
    <w:rsid w:val="0066591C"/>
    <w:rsid w:val="0066630E"/>
    <w:rsid w:val="00666F0C"/>
    <w:rsid w:val="00666F91"/>
    <w:rsid w:val="00667222"/>
    <w:rsid w:val="0066799E"/>
    <w:rsid w:val="00670919"/>
    <w:rsid w:val="00670A84"/>
    <w:rsid w:val="00670F14"/>
    <w:rsid w:val="0067157B"/>
    <w:rsid w:val="006717E3"/>
    <w:rsid w:val="006746E5"/>
    <w:rsid w:val="00674AB1"/>
    <w:rsid w:val="00674BCE"/>
    <w:rsid w:val="00674DD8"/>
    <w:rsid w:val="006754EA"/>
    <w:rsid w:val="0067598D"/>
    <w:rsid w:val="00676E87"/>
    <w:rsid w:val="006775C9"/>
    <w:rsid w:val="00677C2B"/>
    <w:rsid w:val="006802E8"/>
    <w:rsid w:val="00680317"/>
    <w:rsid w:val="00680586"/>
    <w:rsid w:val="00680A75"/>
    <w:rsid w:val="00681B4A"/>
    <w:rsid w:val="00682309"/>
    <w:rsid w:val="00682C83"/>
    <w:rsid w:val="0068372A"/>
    <w:rsid w:val="0068441C"/>
    <w:rsid w:val="00684576"/>
    <w:rsid w:val="006847E9"/>
    <w:rsid w:val="006853B2"/>
    <w:rsid w:val="006857E7"/>
    <w:rsid w:val="00686B18"/>
    <w:rsid w:val="00687789"/>
    <w:rsid w:val="00690B19"/>
    <w:rsid w:val="006917BF"/>
    <w:rsid w:val="0069371F"/>
    <w:rsid w:val="00693D5A"/>
    <w:rsid w:val="0069484B"/>
    <w:rsid w:val="00694C6A"/>
    <w:rsid w:val="00696CA0"/>
    <w:rsid w:val="00696DEB"/>
    <w:rsid w:val="00696FCD"/>
    <w:rsid w:val="00697480"/>
    <w:rsid w:val="006A00B6"/>
    <w:rsid w:val="006A19AF"/>
    <w:rsid w:val="006A3B0F"/>
    <w:rsid w:val="006A46D5"/>
    <w:rsid w:val="006A4D5D"/>
    <w:rsid w:val="006A6D16"/>
    <w:rsid w:val="006A78A3"/>
    <w:rsid w:val="006A7B28"/>
    <w:rsid w:val="006B0A07"/>
    <w:rsid w:val="006B1CB8"/>
    <w:rsid w:val="006B24AF"/>
    <w:rsid w:val="006B2817"/>
    <w:rsid w:val="006B3357"/>
    <w:rsid w:val="006B3B04"/>
    <w:rsid w:val="006B3B54"/>
    <w:rsid w:val="006B3D13"/>
    <w:rsid w:val="006B459B"/>
    <w:rsid w:val="006B5117"/>
    <w:rsid w:val="006B5288"/>
    <w:rsid w:val="006B5D7F"/>
    <w:rsid w:val="006B65EF"/>
    <w:rsid w:val="006B7303"/>
    <w:rsid w:val="006B7938"/>
    <w:rsid w:val="006C220A"/>
    <w:rsid w:val="006C262F"/>
    <w:rsid w:val="006C2A74"/>
    <w:rsid w:val="006C2FAF"/>
    <w:rsid w:val="006C34CF"/>
    <w:rsid w:val="006C408F"/>
    <w:rsid w:val="006C4173"/>
    <w:rsid w:val="006C4189"/>
    <w:rsid w:val="006C517C"/>
    <w:rsid w:val="006C644A"/>
    <w:rsid w:val="006C6A73"/>
    <w:rsid w:val="006C7587"/>
    <w:rsid w:val="006C7BA7"/>
    <w:rsid w:val="006C7E9A"/>
    <w:rsid w:val="006D07BD"/>
    <w:rsid w:val="006D0B26"/>
    <w:rsid w:val="006D0B84"/>
    <w:rsid w:val="006D1245"/>
    <w:rsid w:val="006D2F13"/>
    <w:rsid w:val="006D2F1C"/>
    <w:rsid w:val="006D318A"/>
    <w:rsid w:val="006D3241"/>
    <w:rsid w:val="006D4CFD"/>
    <w:rsid w:val="006D4D15"/>
    <w:rsid w:val="006D5080"/>
    <w:rsid w:val="006D5ED9"/>
    <w:rsid w:val="006D622F"/>
    <w:rsid w:val="006D6C5B"/>
    <w:rsid w:val="006D6FDA"/>
    <w:rsid w:val="006D774E"/>
    <w:rsid w:val="006D7972"/>
    <w:rsid w:val="006D7DE3"/>
    <w:rsid w:val="006E087F"/>
    <w:rsid w:val="006E0F91"/>
    <w:rsid w:val="006E12B9"/>
    <w:rsid w:val="006E44F0"/>
    <w:rsid w:val="006E4AEA"/>
    <w:rsid w:val="006E4AF2"/>
    <w:rsid w:val="006E5421"/>
    <w:rsid w:val="006E563D"/>
    <w:rsid w:val="006E5641"/>
    <w:rsid w:val="006E6259"/>
    <w:rsid w:val="006E6D62"/>
    <w:rsid w:val="006E7C5C"/>
    <w:rsid w:val="006E7C7F"/>
    <w:rsid w:val="006E7D5A"/>
    <w:rsid w:val="006F1DBE"/>
    <w:rsid w:val="006F2ADC"/>
    <w:rsid w:val="006F2B53"/>
    <w:rsid w:val="006F43FD"/>
    <w:rsid w:val="006F45A3"/>
    <w:rsid w:val="006F534D"/>
    <w:rsid w:val="006F54BA"/>
    <w:rsid w:val="006F54EB"/>
    <w:rsid w:val="007003BD"/>
    <w:rsid w:val="00700495"/>
    <w:rsid w:val="007027CE"/>
    <w:rsid w:val="00702FCB"/>
    <w:rsid w:val="007031D8"/>
    <w:rsid w:val="007032D1"/>
    <w:rsid w:val="00704302"/>
    <w:rsid w:val="00704B8C"/>
    <w:rsid w:val="00705DBA"/>
    <w:rsid w:val="00706F12"/>
    <w:rsid w:val="00707230"/>
    <w:rsid w:val="00707795"/>
    <w:rsid w:val="007105C9"/>
    <w:rsid w:val="007109B6"/>
    <w:rsid w:val="00710C9D"/>
    <w:rsid w:val="00711B0B"/>
    <w:rsid w:val="0071324C"/>
    <w:rsid w:val="007135DD"/>
    <w:rsid w:val="0071393E"/>
    <w:rsid w:val="00715E6D"/>
    <w:rsid w:val="00716195"/>
    <w:rsid w:val="00716C06"/>
    <w:rsid w:val="007177AB"/>
    <w:rsid w:val="0072065E"/>
    <w:rsid w:val="00722EEC"/>
    <w:rsid w:val="007231F7"/>
    <w:rsid w:val="007232A1"/>
    <w:rsid w:val="00724D0E"/>
    <w:rsid w:val="00725489"/>
    <w:rsid w:val="00725DFA"/>
    <w:rsid w:val="00725EE9"/>
    <w:rsid w:val="00727BD5"/>
    <w:rsid w:val="00730142"/>
    <w:rsid w:val="00730FC1"/>
    <w:rsid w:val="00731782"/>
    <w:rsid w:val="00732513"/>
    <w:rsid w:val="00733BF9"/>
    <w:rsid w:val="0073403B"/>
    <w:rsid w:val="007345E3"/>
    <w:rsid w:val="007360B9"/>
    <w:rsid w:val="00736F00"/>
    <w:rsid w:val="0073739C"/>
    <w:rsid w:val="007373C5"/>
    <w:rsid w:val="00737CFB"/>
    <w:rsid w:val="00737DDC"/>
    <w:rsid w:val="00737E64"/>
    <w:rsid w:val="00737ECE"/>
    <w:rsid w:val="00740EFF"/>
    <w:rsid w:val="00740F24"/>
    <w:rsid w:val="00741231"/>
    <w:rsid w:val="0074165E"/>
    <w:rsid w:val="00741FB9"/>
    <w:rsid w:val="007425EF"/>
    <w:rsid w:val="007427DF"/>
    <w:rsid w:val="00742B7A"/>
    <w:rsid w:val="00744974"/>
    <w:rsid w:val="00745965"/>
    <w:rsid w:val="00745BB6"/>
    <w:rsid w:val="00747657"/>
    <w:rsid w:val="007501C8"/>
    <w:rsid w:val="00750292"/>
    <w:rsid w:val="00750452"/>
    <w:rsid w:val="0075047A"/>
    <w:rsid w:val="007504B6"/>
    <w:rsid w:val="00750AFF"/>
    <w:rsid w:val="00750D43"/>
    <w:rsid w:val="007511E2"/>
    <w:rsid w:val="00751724"/>
    <w:rsid w:val="00751D60"/>
    <w:rsid w:val="00753DB5"/>
    <w:rsid w:val="00753DDF"/>
    <w:rsid w:val="00754C35"/>
    <w:rsid w:val="0075596B"/>
    <w:rsid w:val="00755A05"/>
    <w:rsid w:val="00755DB2"/>
    <w:rsid w:val="007563D1"/>
    <w:rsid w:val="00756A2C"/>
    <w:rsid w:val="00757292"/>
    <w:rsid w:val="0076006C"/>
    <w:rsid w:val="00760B80"/>
    <w:rsid w:val="00760CAB"/>
    <w:rsid w:val="007610F2"/>
    <w:rsid w:val="00761EB9"/>
    <w:rsid w:val="00762116"/>
    <w:rsid w:val="00764036"/>
    <w:rsid w:val="00764A6C"/>
    <w:rsid w:val="0076528E"/>
    <w:rsid w:val="00765774"/>
    <w:rsid w:val="00765E8C"/>
    <w:rsid w:val="00767380"/>
    <w:rsid w:val="007709AA"/>
    <w:rsid w:val="00770E19"/>
    <w:rsid w:val="00770FFD"/>
    <w:rsid w:val="00772004"/>
    <w:rsid w:val="007729FE"/>
    <w:rsid w:val="00773537"/>
    <w:rsid w:val="00774EA9"/>
    <w:rsid w:val="00775E49"/>
    <w:rsid w:val="00775EA5"/>
    <w:rsid w:val="007767DB"/>
    <w:rsid w:val="00776B20"/>
    <w:rsid w:val="0077715D"/>
    <w:rsid w:val="00777183"/>
    <w:rsid w:val="00777E4D"/>
    <w:rsid w:val="00777F75"/>
    <w:rsid w:val="00780285"/>
    <w:rsid w:val="00780B9F"/>
    <w:rsid w:val="00782915"/>
    <w:rsid w:val="00783D86"/>
    <w:rsid w:val="00783E4E"/>
    <w:rsid w:val="0078413E"/>
    <w:rsid w:val="007845FE"/>
    <w:rsid w:val="00784AFE"/>
    <w:rsid w:val="00785718"/>
    <w:rsid w:val="00786A97"/>
    <w:rsid w:val="00787E3F"/>
    <w:rsid w:val="00790EE4"/>
    <w:rsid w:val="00792545"/>
    <w:rsid w:val="00792A43"/>
    <w:rsid w:val="00793D7E"/>
    <w:rsid w:val="00793F55"/>
    <w:rsid w:val="00794210"/>
    <w:rsid w:val="007945A9"/>
    <w:rsid w:val="00794695"/>
    <w:rsid w:val="00794CA6"/>
    <w:rsid w:val="007957CD"/>
    <w:rsid w:val="00795917"/>
    <w:rsid w:val="007963AA"/>
    <w:rsid w:val="007964B0"/>
    <w:rsid w:val="0079672C"/>
    <w:rsid w:val="00797346"/>
    <w:rsid w:val="0079748C"/>
    <w:rsid w:val="007A1360"/>
    <w:rsid w:val="007A2C6E"/>
    <w:rsid w:val="007A3443"/>
    <w:rsid w:val="007A365D"/>
    <w:rsid w:val="007A3743"/>
    <w:rsid w:val="007A405A"/>
    <w:rsid w:val="007A4352"/>
    <w:rsid w:val="007A4E8E"/>
    <w:rsid w:val="007A4F71"/>
    <w:rsid w:val="007A505E"/>
    <w:rsid w:val="007A52A8"/>
    <w:rsid w:val="007A6163"/>
    <w:rsid w:val="007A64C5"/>
    <w:rsid w:val="007A6A64"/>
    <w:rsid w:val="007A6AD1"/>
    <w:rsid w:val="007A6E73"/>
    <w:rsid w:val="007A797C"/>
    <w:rsid w:val="007A7DA2"/>
    <w:rsid w:val="007B0E78"/>
    <w:rsid w:val="007B19F5"/>
    <w:rsid w:val="007B1E41"/>
    <w:rsid w:val="007B263A"/>
    <w:rsid w:val="007B34A1"/>
    <w:rsid w:val="007B35FE"/>
    <w:rsid w:val="007B3DE1"/>
    <w:rsid w:val="007B4896"/>
    <w:rsid w:val="007B5015"/>
    <w:rsid w:val="007B5B98"/>
    <w:rsid w:val="007B5FC0"/>
    <w:rsid w:val="007B62F5"/>
    <w:rsid w:val="007B66E3"/>
    <w:rsid w:val="007B6877"/>
    <w:rsid w:val="007B690D"/>
    <w:rsid w:val="007B690E"/>
    <w:rsid w:val="007B7A82"/>
    <w:rsid w:val="007B7F98"/>
    <w:rsid w:val="007C10DA"/>
    <w:rsid w:val="007C1724"/>
    <w:rsid w:val="007C1A5A"/>
    <w:rsid w:val="007C2527"/>
    <w:rsid w:val="007C3472"/>
    <w:rsid w:val="007C3934"/>
    <w:rsid w:val="007C3AEA"/>
    <w:rsid w:val="007C3FBF"/>
    <w:rsid w:val="007C412B"/>
    <w:rsid w:val="007C59FD"/>
    <w:rsid w:val="007C5B71"/>
    <w:rsid w:val="007C6D3A"/>
    <w:rsid w:val="007C736D"/>
    <w:rsid w:val="007C7D8B"/>
    <w:rsid w:val="007D1B6B"/>
    <w:rsid w:val="007D24B7"/>
    <w:rsid w:val="007D29C1"/>
    <w:rsid w:val="007D42C9"/>
    <w:rsid w:val="007D4305"/>
    <w:rsid w:val="007D431F"/>
    <w:rsid w:val="007D5599"/>
    <w:rsid w:val="007D56FB"/>
    <w:rsid w:val="007D59DE"/>
    <w:rsid w:val="007D5CD2"/>
    <w:rsid w:val="007D5D20"/>
    <w:rsid w:val="007D6770"/>
    <w:rsid w:val="007D6AAA"/>
    <w:rsid w:val="007D6DBC"/>
    <w:rsid w:val="007D724B"/>
    <w:rsid w:val="007D7F8C"/>
    <w:rsid w:val="007E1520"/>
    <w:rsid w:val="007E1B90"/>
    <w:rsid w:val="007E1EF5"/>
    <w:rsid w:val="007E38C6"/>
    <w:rsid w:val="007E3B6D"/>
    <w:rsid w:val="007E3FC5"/>
    <w:rsid w:val="007E4C06"/>
    <w:rsid w:val="007E4DC2"/>
    <w:rsid w:val="007E55CD"/>
    <w:rsid w:val="007E5EFB"/>
    <w:rsid w:val="007E6213"/>
    <w:rsid w:val="007E77C7"/>
    <w:rsid w:val="007E7CDE"/>
    <w:rsid w:val="007F03AB"/>
    <w:rsid w:val="007F1DE8"/>
    <w:rsid w:val="007F41E5"/>
    <w:rsid w:val="007F50FE"/>
    <w:rsid w:val="007F5CE4"/>
    <w:rsid w:val="007F5E2E"/>
    <w:rsid w:val="007F5EF9"/>
    <w:rsid w:val="007F5F36"/>
    <w:rsid w:val="007F6626"/>
    <w:rsid w:val="007F68D2"/>
    <w:rsid w:val="007F73A1"/>
    <w:rsid w:val="007F76B2"/>
    <w:rsid w:val="00801577"/>
    <w:rsid w:val="008026B2"/>
    <w:rsid w:val="0080351E"/>
    <w:rsid w:val="00803BFF"/>
    <w:rsid w:val="008047AE"/>
    <w:rsid w:val="00804C5E"/>
    <w:rsid w:val="0080539D"/>
    <w:rsid w:val="00805ECD"/>
    <w:rsid w:val="008060C3"/>
    <w:rsid w:val="008061F8"/>
    <w:rsid w:val="008062D4"/>
    <w:rsid w:val="008100BD"/>
    <w:rsid w:val="008110E1"/>
    <w:rsid w:val="0081132E"/>
    <w:rsid w:val="008113AF"/>
    <w:rsid w:val="00812890"/>
    <w:rsid w:val="00814187"/>
    <w:rsid w:val="008148DC"/>
    <w:rsid w:val="008165A9"/>
    <w:rsid w:val="00816B15"/>
    <w:rsid w:val="00817DBA"/>
    <w:rsid w:val="0082003D"/>
    <w:rsid w:val="0082040B"/>
    <w:rsid w:val="008212A6"/>
    <w:rsid w:val="008216A2"/>
    <w:rsid w:val="008223AB"/>
    <w:rsid w:val="0082277B"/>
    <w:rsid w:val="0082284C"/>
    <w:rsid w:val="00822C9C"/>
    <w:rsid w:val="008236CE"/>
    <w:rsid w:val="00824474"/>
    <w:rsid w:val="008249FF"/>
    <w:rsid w:val="00824DEC"/>
    <w:rsid w:val="00825CEE"/>
    <w:rsid w:val="008271D2"/>
    <w:rsid w:val="008272AF"/>
    <w:rsid w:val="008272FE"/>
    <w:rsid w:val="00827418"/>
    <w:rsid w:val="008276CF"/>
    <w:rsid w:val="008279C8"/>
    <w:rsid w:val="008305EC"/>
    <w:rsid w:val="00831E97"/>
    <w:rsid w:val="00832141"/>
    <w:rsid w:val="00832667"/>
    <w:rsid w:val="00832A4B"/>
    <w:rsid w:val="00833143"/>
    <w:rsid w:val="00833D1D"/>
    <w:rsid w:val="00835203"/>
    <w:rsid w:val="00836F47"/>
    <w:rsid w:val="00837FB4"/>
    <w:rsid w:val="00840AF1"/>
    <w:rsid w:val="00840D67"/>
    <w:rsid w:val="00840F27"/>
    <w:rsid w:val="00841856"/>
    <w:rsid w:val="008440D5"/>
    <w:rsid w:val="00844852"/>
    <w:rsid w:val="00845ACC"/>
    <w:rsid w:val="00845D49"/>
    <w:rsid w:val="008465B1"/>
    <w:rsid w:val="00847057"/>
    <w:rsid w:val="00850D48"/>
    <w:rsid w:val="00850F6B"/>
    <w:rsid w:val="008516BB"/>
    <w:rsid w:val="008519A7"/>
    <w:rsid w:val="0085228B"/>
    <w:rsid w:val="008528BF"/>
    <w:rsid w:val="00852F1F"/>
    <w:rsid w:val="008531EE"/>
    <w:rsid w:val="00855ABA"/>
    <w:rsid w:val="00855F80"/>
    <w:rsid w:val="00856624"/>
    <w:rsid w:val="00857027"/>
    <w:rsid w:val="00857C3F"/>
    <w:rsid w:val="00860668"/>
    <w:rsid w:val="00860E73"/>
    <w:rsid w:val="00861125"/>
    <w:rsid w:val="00861FC1"/>
    <w:rsid w:val="00862655"/>
    <w:rsid w:val="00862BCE"/>
    <w:rsid w:val="00863703"/>
    <w:rsid w:val="00863998"/>
    <w:rsid w:val="00863B08"/>
    <w:rsid w:val="00864AAC"/>
    <w:rsid w:val="008651BF"/>
    <w:rsid w:val="00865964"/>
    <w:rsid w:val="0086636D"/>
    <w:rsid w:val="008667A9"/>
    <w:rsid w:val="00867BC7"/>
    <w:rsid w:val="00870458"/>
    <w:rsid w:val="00870F9D"/>
    <w:rsid w:val="008714EC"/>
    <w:rsid w:val="00871D0D"/>
    <w:rsid w:val="008725C8"/>
    <w:rsid w:val="008726D2"/>
    <w:rsid w:val="00872D48"/>
    <w:rsid w:val="00872DE0"/>
    <w:rsid w:val="00872F65"/>
    <w:rsid w:val="00873216"/>
    <w:rsid w:val="008733FC"/>
    <w:rsid w:val="00873472"/>
    <w:rsid w:val="00874FB2"/>
    <w:rsid w:val="0087548D"/>
    <w:rsid w:val="00875AD9"/>
    <w:rsid w:val="00876CA9"/>
    <w:rsid w:val="00877B5F"/>
    <w:rsid w:val="00880B80"/>
    <w:rsid w:val="00884AAD"/>
    <w:rsid w:val="00884DDF"/>
    <w:rsid w:val="008859DD"/>
    <w:rsid w:val="00886518"/>
    <w:rsid w:val="00887618"/>
    <w:rsid w:val="0089124E"/>
    <w:rsid w:val="00891DB1"/>
    <w:rsid w:val="00892209"/>
    <w:rsid w:val="00892E41"/>
    <w:rsid w:val="00893C0C"/>
    <w:rsid w:val="00893EAF"/>
    <w:rsid w:val="00896666"/>
    <w:rsid w:val="00897603"/>
    <w:rsid w:val="008A12FA"/>
    <w:rsid w:val="008A2387"/>
    <w:rsid w:val="008A2D53"/>
    <w:rsid w:val="008A4FC1"/>
    <w:rsid w:val="008A5CB0"/>
    <w:rsid w:val="008A6824"/>
    <w:rsid w:val="008A6F98"/>
    <w:rsid w:val="008B06AE"/>
    <w:rsid w:val="008B0EFF"/>
    <w:rsid w:val="008B1412"/>
    <w:rsid w:val="008B188F"/>
    <w:rsid w:val="008B2279"/>
    <w:rsid w:val="008B3329"/>
    <w:rsid w:val="008B4FFF"/>
    <w:rsid w:val="008B7282"/>
    <w:rsid w:val="008C0834"/>
    <w:rsid w:val="008C084E"/>
    <w:rsid w:val="008C0EE5"/>
    <w:rsid w:val="008C185B"/>
    <w:rsid w:val="008C5C9C"/>
    <w:rsid w:val="008C5CD9"/>
    <w:rsid w:val="008C6559"/>
    <w:rsid w:val="008C714D"/>
    <w:rsid w:val="008C7454"/>
    <w:rsid w:val="008C752A"/>
    <w:rsid w:val="008C78CD"/>
    <w:rsid w:val="008D0460"/>
    <w:rsid w:val="008D0579"/>
    <w:rsid w:val="008D09D9"/>
    <w:rsid w:val="008D0F85"/>
    <w:rsid w:val="008D1A34"/>
    <w:rsid w:val="008D2524"/>
    <w:rsid w:val="008D2F4F"/>
    <w:rsid w:val="008D3255"/>
    <w:rsid w:val="008D3426"/>
    <w:rsid w:val="008D3864"/>
    <w:rsid w:val="008D4AF6"/>
    <w:rsid w:val="008D4E03"/>
    <w:rsid w:val="008D619B"/>
    <w:rsid w:val="008D632E"/>
    <w:rsid w:val="008D728D"/>
    <w:rsid w:val="008D784A"/>
    <w:rsid w:val="008E0DCC"/>
    <w:rsid w:val="008E37F8"/>
    <w:rsid w:val="008E6A77"/>
    <w:rsid w:val="008E6C4A"/>
    <w:rsid w:val="008E7D99"/>
    <w:rsid w:val="008F07D6"/>
    <w:rsid w:val="008F1147"/>
    <w:rsid w:val="008F1400"/>
    <w:rsid w:val="008F1AE1"/>
    <w:rsid w:val="008F2E1A"/>
    <w:rsid w:val="008F2F74"/>
    <w:rsid w:val="008F3BBC"/>
    <w:rsid w:val="008F4490"/>
    <w:rsid w:val="008F752A"/>
    <w:rsid w:val="0090031E"/>
    <w:rsid w:val="00900E9A"/>
    <w:rsid w:val="009014DF"/>
    <w:rsid w:val="00901C6B"/>
    <w:rsid w:val="00902F33"/>
    <w:rsid w:val="0090320B"/>
    <w:rsid w:val="00904799"/>
    <w:rsid w:val="00905564"/>
    <w:rsid w:val="00905BEE"/>
    <w:rsid w:val="00905D96"/>
    <w:rsid w:val="0090689B"/>
    <w:rsid w:val="00906CBE"/>
    <w:rsid w:val="009107B8"/>
    <w:rsid w:val="009108E7"/>
    <w:rsid w:val="0091125D"/>
    <w:rsid w:val="00911AC4"/>
    <w:rsid w:val="00912576"/>
    <w:rsid w:val="00912989"/>
    <w:rsid w:val="00912F2D"/>
    <w:rsid w:val="00913BA9"/>
    <w:rsid w:val="009141EC"/>
    <w:rsid w:val="00914285"/>
    <w:rsid w:val="009148F6"/>
    <w:rsid w:val="00915B2E"/>
    <w:rsid w:val="00915C93"/>
    <w:rsid w:val="00915CA1"/>
    <w:rsid w:val="00916519"/>
    <w:rsid w:val="00916577"/>
    <w:rsid w:val="009202E9"/>
    <w:rsid w:val="00920C9B"/>
    <w:rsid w:val="009215E6"/>
    <w:rsid w:val="00923109"/>
    <w:rsid w:val="00924C3E"/>
    <w:rsid w:val="00926364"/>
    <w:rsid w:val="009269CF"/>
    <w:rsid w:val="0092781D"/>
    <w:rsid w:val="00930240"/>
    <w:rsid w:val="00931A33"/>
    <w:rsid w:val="00931A51"/>
    <w:rsid w:val="009327D7"/>
    <w:rsid w:val="00932B40"/>
    <w:rsid w:val="00932BE8"/>
    <w:rsid w:val="00933C47"/>
    <w:rsid w:val="00934075"/>
    <w:rsid w:val="0093436C"/>
    <w:rsid w:val="00934615"/>
    <w:rsid w:val="009346A7"/>
    <w:rsid w:val="00935A67"/>
    <w:rsid w:val="00935E16"/>
    <w:rsid w:val="00936125"/>
    <w:rsid w:val="00937040"/>
    <w:rsid w:val="0093743B"/>
    <w:rsid w:val="00937B1B"/>
    <w:rsid w:val="009406BC"/>
    <w:rsid w:val="009416CD"/>
    <w:rsid w:val="009417C1"/>
    <w:rsid w:val="0094183C"/>
    <w:rsid w:val="0094195C"/>
    <w:rsid w:val="009422FA"/>
    <w:rsid w:val="0094268E"/>
    <w:rsid w:val="00943631"/>
    <w:rsid w:val="00943809"/>
    <w:rsid w:val="0094380C"/>
    <w:rsid w:val="00944934"/>
    <w:rsid w:val="0094535F"/>
    <w:rsid w:val="00945A9F"/>
    <w:rsid w:val="00945FF7"/>
    <w:rsid w:val="00946E04"/>
    <w:rsid w:val="0094790A"/>
    <w:rsid w:val="00947BC0"/>
    <w:rsid w:val="00947CDF"/>
    <w:rsid w:val="00947F84"/>
    <w:rsid w:val="009500E6"/>
    <w:rsid w:val="00950E6C"/>
    <w:rsid w:val="00950F3E"/>
    <w:rsid w:val="0095149E"/>
    <w:rsid w:val="00951B00"/>
    <w:rsid w:val="00952754"/>
    <w:rsid w:val="009545C0"/>
    <w:rsid w:val="00954FE3"/>
    <w:rsid w:val="00955675"/>
    <w:rsid w:val="00955742"/>
    <w:rsid w:val="00955BE6"/>
    <w:rsid w:val="0095601C"/>
    <w:rsid w:val="00957DA1"/>
    <w:rsid w:val="00960372"/>
    <w:rsid w:val="00960DCE"/>
    <w:rsid w:val="0096236E"/>
    <w:rsid w:val="0096293B"/>
    <w:rsid w:val="009638AE"/>
    <w:rsid w:val="00964178"/>
    <w:rsid w:val="00965C86"/>
    <w:rsid w:val="009668B8"/>
    <w:rsid w:val="00966A95"/>
    <w:rsid w:val="00966B36"/>
    <w:rsid w:val="009710E1"/>
    <w:rsid w:val="0097305B"/>
    <w:rsid w:val="00973164"/>
    <w:rsid w:val="0097519B"/>
    <w:rsid w:val="00976065"/>
    <w:rsid w:val="00976084"/>
    <w:rsid w:val="009768D5"/>
    <w:rsid w:val="00976A40"/>
    <w:rsid w:val="00977487"/>
    <w:rsid w:val="009774AB"/>
    <w:rsid w:val="009775AA"/>
    <w:rsid w:val="009806DE"/>
    <w:rsid w:val="0098130D"/>
    <w:rsid w:val="00981E7E"/>
    <w:rsid w:val="00984ECC"/>
    <w:rsid w:val="0098589E"/>
    <w:rsid w:val="00985F26"/>
    <w:rsid w:val="00986425"/>
    <w:rsid w:val="0098659A"/>
    <w:rsid w:val="00990302"/>
    <w:rsid w:val="00990F7C"/>
    <w:rsid w:val="00991774"/>
    <w:rsid w:val="00991D76"/>
    <w:rsid w:val="0099245F"/>
    <w:rsid w:val="009929CC"/>
    <w:rsid w:val="009933B9"/>
    <w:rsid w:val="00993723"/>
    <w:rsid w:val="00993C7D"/>
    <w:rsid w:val="00993D36"/>
    <w:rsid w:val="0099506C"/>
    <w:rsid w:val="009950F7"/>
    <w:rsid w:val="009955FC"/>
    <w:rsid w:val="00995F0E"/>
    <w:rsid w:val="00996126"/>
    <w:rsid w:val="009973ED"/>
    <w:rsid w:val="00997DB2"/>
    <w:rsid w:val="009A07F9"/>
    <w:rsid w:val="009A0E4E"/>
    <w:rsid w:val="009A1C18"/>
    <w:rsid w:val="009A2CF5"/>
    <w:rsid w:val="009A495D"/>
    <w:rsid w:val="009A58C7"/>
    <w:rsid w:val="009A5F50"/>
    <w:rsid w:val="009A60A6"/>
    <w:rsid w:val="009A6146"/>
    <w:rsid w:val="009A6833"/>
    <w:rsid w:val="009A7DD8"/>
    <w:rsid w:val="009B0160"/>
    <w:rsid w:val="009B163B"/>
    <w:rsid w:val="009B1826"/>
    <w:rsid w:val="009B18AD"/>
    <w:rsid w:val="009B205E"/>
    <w:rsid w:val="009B2AB4"/>
    <w:rsid w:val="009B390A"/>
    <w:rsid w:val="009B401B"/>
    <w:rsid w:val="009B40A1"/>
    <w:rsid w:val="009B4462"/>
    <w:rsid w:val="009B4769"/>
    <w:rsid w:val="009B4CCF"/>
    <w:rsid w:val="009B5449"/>
    <w:rsid w:val="009B569C"/>
    <w:rsid w:val="009B5FC4"/>
    <w:rsid w:val="009B791B"/>
    <w:rsid w:val="009C01AA"/>
    <w:rsid w:val="009C03AC"/>
    <w:rsid w:val="009C0D4F"/>
    <w:rsid w:val="009C1393"/>
    <w:rsid w:val="009C2331"/>
    <w:rsid w:val="009C43C7"/>
    <w:rsid w:val="009C48D3"/>
    <w:rsid w:val="009C585E"/>
    <w:rsid w:val="009C5D4A"/>
    <w:rsid w:val="009C633C"/>
    <w:rsid w:val="009C65D5"/>
    <w:rsid w:val="009C6EC8"/>
    <w:rsid w:val="009C6F5B"/>
    <w:rsid w:val="009C7312"/>
    <w:rsid w:val="009C7CDF"/>
    <w:rsid w:val="009D0213"/>
    <w:rsid w:val="009D0B0F"/>
    <w:rsid w:val="009D108B"/>
    <w:rsid w:val="009D347C"/>
    <w:rsid w:val="009D368F"/>
    <w:rsid w:val="009D3E70"/>
    <w:rsid w:val="009D41D3"/>
    <w:rsid w:val="009D5E19"/>
    <w:rsid w:val="009D64C0"/>
    <w:rsid w:val="009D6DCE"/>
    <w:rsid w:val="009D7F8A"/>
    <w:rsid w:val="009E024A"/>
    <w:rsid w:val="009E11CF"/>
    <w:rsid w:val="009E17C7"/>
    <w:rsid w:val="009E1D9B"/>
    <w:rsid w:val="009E3183"/>
    <w:rsid w:val="009E4D19"/>
    <w:rsid w:val="009E4DCD"/>
    <w:rsid w:val="009E619D"/>
    <w:rsid w:val="009E6293"/>
    <w:rsid w:val="009E686F"/>
    <w:rsid w:val="009E6AAD"/>
    <w:rsid w:val="009E6F50"/>
    <w:rsid w:val="009E76D5"/>
    <w:rsid w:val="009F1798"/>
    <w:rsid w:val="009F1A47"/>
    <w:rsid w:val="009F1E83"/>
    <w:rsid w:val="009F352B"/>
    <w:rsid w:val="009F3B3B"/>
    <w:rsid w:val="009F4E44"/>
    <w:rsid w:val="009F5992"/>
    <w:rsid w:val="009F6192"/>
    <w:rsid w:val="009F7AF9"/>
    <w:rsid w:val="00A00398"/>
    <w:rsid w:val="00A0081C"/>
    <w:rsid w:val="00A00ACF"/>
    <w:rsid w:val="00A00CB5"/>
    <w:rsid w:val="00A00CF3"/>
    <w:rsid w:val="00A00FB1"/>
    <w:rsid w:val="00A01473"/>
    <w:rsid w:val="00A017D1"/>
    <w:rsid w:val="00A025F7"/>
    <w:rsid w:val="00A027AD"/>
    <w:rsid w:val="00A028D1"/>
    <w:rsid w:val="00A031B3"/>
    <w:rsid w:val="00A032AF"/>
    <w:rsid w:val="00A03583"/>
    <w:rsid w:val="00A048AB"/>
    <w:rsid w:val="00A0685E"/>
    <w:rsid w:val="00A1034D"/>
    <w:rsid w:val="00A112CF"/>
    <w:rsid w:val="00A11FE1"/>
    <w:rsid w:val="00A124B2"/>
    <w:rsid w:val="00A12993"/>
    <w:rsid w:val="00A12A6A"/>
    <w:rsid w:val="00A12D52"/>
    <w:rsid w:val="00A1328A"/>
    <w:rsid w:val="00A13350"/>
    <w:rsid w:val="00A13D9E"/>
    <w:rsid w:val="00A142BA"/>
    <w:rsid w:val="00A14624"/>
    <w:rsid w:val="00A14BC5"/>
    <w:rsid w:val="00A15C80"/>
    <w:rsid w:val="00A16039"/>
    <w:rsid w:val="00A165D3"/>
    <w:rsid w:val="00A2018F"/>
    <w:rsid w:val="00A20406"/>
    <w:rsid w:val="00A20E29"/>
    <w:rsid w:val="00A21D0B"/>
    <w:rsid w:val="00A227B9"/>
    <w:rsid w:val="00A24DF4"/>
    <w:rsid w:val="00A262C6"/>
    <w:rsid w:val="00A26478"/>
    <w:rsid w:val="00A26996"/>
    <w:rsid w:val="00A27A1C"/>
    <w:rsid w:val="00A27A47"/>
    <w:rsid w:val="00A27FF6"/>
    <w:rsid w:val="00A309B1"/>
    <w:rsid w:val="00A31A3D"/>
    <w:rsid w:val="00A31F84"/>
    <w:rsid w:val="00A32A3B"/>
    <w:rsid w:val="00A33087"/>
    <w:rsid w:val="00A34023"/>
    <w:rsid w:val="00A340D8"/>
    <w:rsid w:val="00A348BA"/>
    <w:rsid w:val="00A35F91"/>
    <w:rsid w:val="00A3621F"/>
    <w:rsid w:val="00A36981"/>
    <w:rsid w:val="00A36AD6"/>
    <w:rsid w:val="00A37B95"/>
    <w:rsid w:val="00A40F78"/>
    <w:rsid w:val="00A427A4"/>
    <w:rsid w:val="00A42E3D"/>
    <w:rsid w:val="00A43371"/>
    <w:rsid w:val="00A43EE6"/>
    <w:rsid w:val="00A44463"/>
    <w:rsid w:val="00A44CC5"/>
    <w:rsid w:val="00A47424"/>
    <w:rsid w:val="00A5043F"/>
    <w:rsid w:val="00A50F5F"/>
    <w:rsid w:val="00A518AC"/>
    <w:rsid w:val="00A51D8C"/>
    <w:rsid w:val="00A51FF5"/>
    <w:rsid w:val="00A53758"/>
    <w:rsid w:val="00A54268"/>
    <w:rsid w:val="00A55745"/>
    <w:rsid w:val="00A5623C"/>
    <w:rsid w:val="00A56A39"/>
    <w:rsid w:val="00A60530"/>
    <w:rsid w:val="00A61069"/>
    <w:rsid w:val="00A61697"/>
    <w:rsid w:val="00A63A4F"/>
    <w:rsid w:val="00A64792"/>
    <w:rsid w:val="00A656F0"/>
    <w:rsid w:val="00A65AC2"/>
    <w:rsid w:val="00A65B64"/>
    <w:rsid w:val="00A672F5"/>
    <w:rsid w:val="00A67887"/>
    <w:rsid w:val="00A704BA"/>
    <w:rsid w:val="00A70BFC"/>
    <w:rsid w:val="00A71135"/>
    <w:rsid w:val="00A71D83"/>
    <w:rsid w:val="00A72884"/>
    <w:rsid w:val="00A72C45"/>
    <w:rsid w:val="00A733E0"/>
    <w:rsid w:val="00A74EF5"/>
    <w:rsid w:val="00A75127"/>
    <w:rsid w:val="00A75484"/>
    <w:rsid w:val="00A75676"/>
    <w:rsid w:val="00A75BE0"/>
    <w:rsid w:val="00A76141"/>
    <w:rsid w:val="00A765AF"/>
    <w:rsid w:val="00A80099"/>
    <w:rsid w:val="00A804E4"/>
    <w:rsid w:val="00A81400"/>
    <w:rsid w:val="00A81D2F"/>
    <w:rsid w:val="00A826C0"/>
    <w:rsid w:val="00A82B03"/>
    <w:rsid w:val="00A831DF"/>
    <w:rsid w:val="00A834D6"/>
    <w:rsid w:val="00A837DE"/>
    <w:rsid w:val="00A83AB4"/>
    <w:rsid w:val="00A83AD7"/>
    <w:rsid w:val="00A83D93"/>
    <w:rsid w:val="00A848ED"/>
    <w:rsid w:val="00A84945"/>
    <w:rsid w:val="00A84F33"/>
    <w:rsid w:val="00A86094"/>
    <w:rsid w:val="00A86C47"/>
    <w:rsid w:val="00A86F4F"/>
    <w:rsid w:val="00A875F3"/>
    <w:rsid w:val="00A8779F"/>
    <w:rsid w:val="00A87DC1"/>
    <w:rsid w:val="00A90EEF"/>
    <w:rsid w:val="00A9135B"/>
    <w:rsid w:val="00A914DB"/>
    <w:rsid w:val="00A916C0"/>
    <w:rsid w:val="00A92634"/>
    <w:rsid w:val="00A93643"/>
    <w:rsid w:val="00A9443B"/>
    <w:rsid w:val="00A94A76"/>
    <w:rsid w:val="00A954FC"/>
    <w:rsid w:val="00A95F42"/>
    <w:rsid w:val="00A96B81"/>
    <w:rsid w:val="00A97DAA"/>
    <w:rsid w:val="00AA0E99"/>
    <w:rsid w:val="00AA18AA"/>
    <w:rsid w:val="00AA2181"/>
    <w:rsid w:val="00AA22B0"/>
    <w:rsid w:val="00AA24D4"/>
    <w:rsid w:val="00AA2BC8"/>
    <w:rsid w:val="00AA35E2"/>
    <w:rsid w:val="00AA3BF3"/>
    <w:rsid w:val="00AA51F0"/>
    <w:rsid w:val="00AA5A63"/>
    <w:rsid w:val="00AA5E9D"/>
    <w:rsid w:val="00AA6FE2"/>
    <w:rsid w:val="00AA72A5"/>
    <w:rsid w:val="00AB190A"/>
    <w:rsid w:val="00AB2237"/>
    <w:rsid w:val="00AB2400"/>
    <w:rsid w:val="00AB2985"/>
    <w:rsid w:val="00AB2A88"/>
    <w:rsid w:val="00AB2B06"/>
    <w:rsid w:val="00AB302E"/>
    <w:rsid w:val="00AB34D9"/>
    <w:rsid w:val="00AB3574"/>
    <w:rsid w:val="00AB553A"/>
    <w:rsid w:val="00AB586F"/>
    <w:rsid w:val="00AB58D5"/>
    <w:rsid w:val="00AB5AE0"/>
    <w:rsid w:val="00AB718D"/>
    <w:rsid w:val="00AB7EFD"/>
    <w:rsid w:val="00AC13F4"/>
    <w:rsid w:val="00AC1B75"/>
    <w:rsid w:val="00AC1B90"/>
    <w:rsid w:val="00AC2855"/>
    <w:rsid w:val="00AC2F7D"/>
    <w:rsid w:val="00AC3681"/>
    <w:rsid w:val="00AC38F1"/>
    <w:rsid w:val="00AC4196"/>
    <w:rsid w:val="00AC459B"/>
    <w:rsid w:val="00AC51A4"/>
    <w:rsid w:val="00AC58CA"/>
    <w:rsid w:val="00AC6B3F"/>
    <w:rsid w:val="00AD076C"/>
    <w:rsid w:val="00AD08DD"/>
    <w:rsid w:val="00AD1D19"/>
    <w:rsid w:val="00AD2049"/>
    <w:rsid w:val="00AD2BF0"/>
    <w:rsid w:val="00AD4ADE"/>
    <w:rsid w:val="00AD53D0"/>
    <w:rsid w:val="00AD6DDC"/>
    <w:rsid w:val="00AD7C3E"/>
    <w:rsid w:val="00AE026D"/>
    <w:rsid w:val="00AE2134"/>
    <w:rsid w:val="00AE28C3"/>
    <w:rsid w:val="00AE2A69"/>
    <w:rsid w:val="00AE2B33"/>
    <w:rsid w:val="00AE30F9"/>
    <w:rsid w:val="00AE49D5"/>
    <w:rsid w:val="00AE4E11"/>
    <w:rsid w:val="00AE5114"/>
    <w:rsid w:val="00AE54B1"/>
    <w:rsid w:val="00AE714F"/>
    <w:rsid w:val="00AF0EBF"/>
    <w:rsid w:val="00AF3C36"/>
    <w:rsid w:val="00AF4BB0"/>
    <w:rsid w:val="00AF52DE"/>
    <w:rsid w:val="00AF5705"/>
    <w:rsid w:val="00AF5EC0"/>
    <w:rsid w:val="00AF609A"/>
    <w:rsid w:val="00AF67D0"/>
    <w:rsid w:val="00AF6967"/>
    <w:rsid w:val="00AF7934"/>
    <w:rsid w:val="00AF7A48"/>
    <w:rsid w:val="00AF7F08"/>
    <w:rsid w:val="00B00C31"/>
    <w:rsid w:val="00B00E0A"/>
    <w:rsid w:val="00B013E2"/>
    <w:rsid w:val="00B01C39"/>
    <w:rsid w:val="00B0259E"/>
    <w:rsid w:val="00B03D63"/>
    <w:rsid w:val="00B04C80"/>
    <w:rsid w:val="00B04E88"/>
    <w:rsid w:val="00B052D0"/>
    <w:rsid w:val="00B06A55"/>
    <w:rsid w:val="00B06D4A"/>
    <w:rsid w:val="00B0759F"/>
    <w:rsid w:val="00B07FEA"/>
    <w:rsid w:val="00B10948"/>
    <w:rsid w:val="00B11CB4"/>
    <w:rsid w:val="00B121DF"/>
    <w:rsid w:val="00B12BE6"/>
    <w:rsid w:val="00B1345B"/>
    <w:rsid w:val="00B14B83"/>
    <w:rsid w:val="00B153EF"/>
    <w:rsid w:val="00B164B6"/>
    <w:rsid w:val="00B16637"/>
    <w:rsid w:val="00B16E23"/>
    <w:rsid w:val="00B16E3A"/>
    <w:rsid w:val="00B1736C"/>
    <w:rsid w:val="00B177F5"/>
    <w:rsid w:val="00B20202"/>
    <w:rsid w:val="00B20767"/>
    <w:rsid w:val="00B208AE"/>
    <w:rsid w:val="00B2131B"/>
    <w:rsid w:val="00B21EB8"/>
    <w:rsid w:val="00B22CD5"/>
    <w:rsid w:val="00B23617"/>
    <w:rsid w:val="00B23DB0"/>
    <w:rsid w:val="00B24149"/>
    <w:rsid w:val="00B24332"/>
    <w:rsid w:val="00B24373"/>
    <w:rsid w:val="00B24839"/>
    <w:rsid w:val="00B251B2"/>
    <w:rsid w:val="00B263EF"/>
    <w:rsid w:val="00B27A15"/>
    <w:rsid w:val="00B27A96"/>
    <w:rsid w:val="00B30191"/>
    <w:rsid w:val="00B307A3"/>
    <w:rsid w:val="00B31DFF"/>
    <w:rsid w:val="00B32055"/>
    <w:rsid w:val="00B32ECE"/>
    <w:rsid w:val="00B32FFE"/>
    <w:rsid w:val="00B348B4"/>
    <w:rsid w:val="00B357DB"/>
    <w:rsid w:val="00B36470"/>
    <w:rsid w:val="00B36A3F"/>
    <w:rsid w:val="00B409DD"/>
    <w:rsid w:val="00B40D6D"/>
    <w:rsid w:val="00B418B5"/>
    <w:rsid w:val="00B41F8A"/>
    <w:rsid w:val="00B42C72"/>
    <w:rsid w:val="00B43C23"/>
    <w:rsid w:val="00B43D17"/>
    <w:rsid w:val="00B44306"/>
    <w:rsid w:val="00B44ACE"/>
    <w:rsid w:val="00B45E5E"/>
    <w:rsid w:val="00B466CA"/>
    <w:rsid w:val="00B46E8D"/>
    <w:rsid w:val="00B4776F"/>
    <w:rsid w:val="00B50888"/>
    <w:rsid w:val="00B50C55"/>
    <w:rsid w:val="00B50EF2"/>
    <w:rsid w:val="00B522BE"/>
    <w:rsid w:val="00B53F96"/>
    <w:rsid w:val="00B54BC4"/>
    <w:rsid w:val="00B54F7C"/>
    <w:rsid w:val="00B55C39"/>
    <w:rsid w:val="00B55F8C"/>
    <w:rsid w:val="00B562CD"/>
    <w:rsid w:val="00B56368"/>
    <w:rsid w:val="00B56C1A"/>
    <w:rsid w:val="00B57C01"/>
    <w:rsid w:val="00B60207"/>
    <w:rsid w:val="00B6180D"/>
    <w:rsid w:val="00B619C9"/>
    <w:rsid w:val="00B624E5"/>
    <w:rsid w:val="00B62E13"/>
    <w:rsid w:val="00B632D3"/>
    <w:rsid w:val="00B6336E"/>
    <w:rsid w:val="00B63673"/>
    <w:rsid w:val="00B63FCD"/>
    <w:rsid w:val="00B642F5"/>
    <w:rsid w:val="00B64A8D"/>
    <w:rsid w:val="00B662B1"/>
    <w:rsid w:val="00B66750"/>
    <w:rsid w:val="00B66D71"/>
    <w:rsid w:val="00B716D6"/>
    <w:rsid w:val="00B718E9"/>
    <w:rsid w:val="00B724E7"/>
    <w:rsid w:val="00B72576"/>
    <w:rsid w:val="00B725A8"/>
    <w:rsid w:val="00B734F9"/>
    <w:rsid w:val="00B73DA1"/>
    <w:rsid w:val="00B74FC6"/>
    <w:rsid w:val="00B756DA"/>
    <w:rsid w:val="00B76990"/>
    <w:rsid w:val="00B77F3D"/>
    <w:rsid w:val="00B80C93"/>
    <w:rsid w:val="00B80F66"/>
    <w:rsid w:val="00B8145C"/>
    <w:rsid w:val="00B816AC"/>
    <w:rsid w:val="00B81BE4"/>
    <w:rsid w:val="00B823BF"/>
    <w:rsid w:val="00B8373C"/>
    <w:rsid w:val="00B844A0"/>
    <w:rsid w:val="00B84DAE"/>
    <w:rsid w:val="00B912C4"/>
    <w:rsid w:val="00B91BF3"/>
    <w:rsid w:val="00B91E7A"/>
    <w:rsid w:val="00B92680"/>
    <w:rsid w:val="00B92819"/>
    <w:rsid w:val="00B92B7B"/>
    <w:rsid w:val="00B93272"/>
    <w:rsid w:val="00B9419B"/>
    <w:rsid w:val="00B94228"/>
    <w:rsid w:val="00B9491F"/>
    <w:rsid w:val="00B959B1"/>
    <w:rsid w:val="00B97A88"/>
    <w:rsid w:val="00B97F0E"/>
    <w:rsid w:val="00B97F13"/>
    <w:rsid w:val="00BA0412"/>
    <w:rsid w:val="00BA05DA"/>
    <w:rsid w:val="00BA0C19"/>
    <w:rsid w:val="00BA13BB"/>
    <w:rsid w:val="00BA1713"/>
    <w:rsid w:val="00BA1893"/>
    <w:rsid w:val="00BA2516"/>
    <w:rsid w:val="00BA29CB"/>
    <w:rsid w:val="00BA434D"/>
    <w:rsid w:val="00BA44A4"/>
    <w:rsid w:val="00BA5CE9"/>
    <w:rsid w:val="00BA5F5B"/>
    <w:rsid w:val="00BA71C6"/>
    <w:rsid w:val="00BA75FC"/>
    <w:rsid w:val="00BA7A57"/>
    <w:rsid w:val="00BA7D03"/>
    <w:rsid w:val="00BB2355"/>
    <w:rsid w:val="00BB35FB"/>
    <w:rsid w:val="00BB4582"/>
    <w:rsid w:val="00BB5402"/>
    <w:rsid w:val="00BB5A2C"/>
    <w:rsid w:val="00BB6C5D"/>
    <w:rsid w:val="00BB6F7C"/>
    <w:rsid w:val="00BB7F94"/>
    <w:rsid w:val="00BC0472"/>
    <w:rsid w:val="00BC273B"/>
    <w:rsid w:val="00BC47CD"/>
    <w:rsid w:val="00BC4800"/>
    <w:rsid w:val="00BC59F0"/>
    <w:rsid w:val="00BC5AEF"/>
    <w:rsid w:val="00BC5BEE"/>
    <w:rsid w:val="00BC73DF"/>
    <w:rsid w:val="00BC74CB"/>
    <w:rsid w:val="00BC7A21"/>
    <w:rsid w:val="00BD00D5"/>
    <w:rsid w:val="00BD01D2"/>
    <w:rsid w:val="00BD0823"/>
    <w:rsid w:val="00BD14B4"/>
    <w:rsid w:val="00BD183B"/>
    <w:rsid w:val="00BD1893"/>
    <w:rsid w:val="00BD1A28"/>
    <w:rsid w:val="00BD2C60"/>
    <w:rsid w:val="00BD2F56"/>
    <w:rsid w:val="00BD2FBB"/>
    <w:rsid w:val="00BD466F"/>
    <w:rsid w:val="00BD4EDC"/>
    <w:rsid w:val="00BD4EED"/>
    <w:rsid w:val="00BD5B29"/>
    <w:rsid w:val="00BD5C17"/>
    <w:rsid w:val="00BE0CD6"/>
    <w:rsid w:val="00BE103E"/>
    <w:rsid w:val="00BE2EAB"/>
    <w:rsid w:val="00BE42B6"/>
    <w:rsid w:val="00BE453A"/>
    <w:rsid w:val="00BE6DF9"/>
    <w:rsid w:val="00BE799C"/>
    <w:rsid w:val="00BF0372"/>
    <w:rsid w:val="00BF1351"/>
    <w:rsid w:val="00BF34AC"/>
    <w:rsid w:val="00BF3DA7"/>
    <w:rsid w:val="00BF6DD8"/>
    <w:rsid w:val="00C002F2"/>
    <w:rsid w:val="00C00706"/>
    <w:rsid w:val="00C0147A"/>
    <w:rsid w:val="00C01BAE"/>
    <w:rsid w:val="00C02142"/>
    <w:rsid w:val="00C02CAB"/>
    <w:rsid w:val="00C030BB"/>
    <w:rsid w:val="00C03508"/>
    <w:rsid w:val="00C039E7"/>
    <w:rsid w:val="00C04C95"/>
    <w:rsid w:val="00C0689D"/>
    <w:rsid w:val="00C075ED"/>
    <w:rsid w:val="00C07C50"/>
    <w:rsid w:val="00C103D4"/>
    <w:rsid w:val="00C10B42"/>
    <w:rsid w:val="00C12BED"/>
    <w:rsid w:val="00C136FE"/>
    <w:rsid w:val="00C1409B"/>
    <w:rsid w:val="00C1429B"/>
    <w:rsid w:val="00C14A1A"/>
    <w:rsid w:val="00C14F01"/>
    <w:rsid w:val="00C15597"/>
    <w:rsid w:val="00C1567F"/>
    <w:rsid w:val="00C1672C"/>
    <w:rsid w:val="00C16B81"/>
    <w:rsid w:val="00C20046"/>
    <w:rsid w:val="00C20693"/>
    <w:rsid w:val="00C209AA"/>
    <w:rsid w:val="00C20B71"/>
    <w:rsid w:val="00C20BCD"/>
    <w:rsid w:val="00C2235A"/>
    <w:rsid w:val="00C22DA5"/>
    <w:rsid w:val="00C22F57"/>
    <w:rsid w:val="00C2317E"/>
    <w:rsid w:val="00C233B1"/>
    <w:rsid w:val="00C237AF"/>
    <w:rsid w:val="00C23E1A"/>
    <w:rsid w:val="00C23F42"/>
    <w:rsid w:val="00C2694D"/>
    <w:rsid w:val="00C27671"/>
    <w:rsid w:val="00C27B58"/>
    <w:rsid w:val="00C30845"/>
    <w:rsid w:val="00C30850"/>
    <w:rsid w:val="00C30D95"/>
    <w:rsid w:val="00C32230"/>
    <w:rsid w:val="00C32D69"/>
    <w:rsid w:val="00C33617"/>
    <w:rsid w:val="00C34FD8"/>
    <w:rsid w:val="00C35539"/>
    <w:rsid w:val="00C35B81"/>
    <w:rsid w:val="00C374B0"/>
    <w:rsid w:val="00C3779B"/>
    <w:rsid w:val="00C408EF"/>
    <w:rsid w:val="00C430B3"/>
    <w:rsid w:val="00C44961"/>
    <w:rsid w:val="00C45F70"/>
    <w:rsid w:val="00C5020B"/>
    <w:rsid w:val="00C5032B"/>
    <w:rsid w:val="00C50CB9"/>
    <w:rsid w:val="00C5161E"/>
    <w:rsid w:val="00C51B9C"/>
    <w:rsid w:val="00C51EE7"/>
    <w:rsid w:val="00C527D9"/>
    <w:rsid w:val="00C5294D"/>
    <w:rsid w:val="00C52C46"/>
    <w:rsid w:val="00C53D1B"/>
    <w:rsid w:val="00C54F38"/>
    <w:rsid w:val="00C5550F"/>
    <w:rsid w:val="00C556C2"/>
    <w:rsid w:val="00C55A71"/>
    <w:rsid w:val="00C56CE5"/>
    <w:rsid w:val="00C574F3"/>
    <w:rsid w:val="00C5797D"/>
    <w:rsid w:val="00C60E07"/>
    <w:rsid w:val="00C6134E"/>
    <w:rsid w:val="00C62028"/>
    <w:rsid w:val="00C62F33"/>
    <w:rsid w:val="00C6300B"/>
    <w:rsid w:val="00C63916"/>
    <w:rsid w:val="00C63D57"/>
    <w:rsid w:val="00C64647"/>
    <w:rsid w:val="00C64A79"/>
    <w:rsid w:val="00C652D5"/>
    <w:rsid w:val="00C65347"/>
    <w:rsid w:val="00C659D3"/>
    <w:rsid w:val="00C676BB"/>
    <w:rsid w:val="00C67A91"/>
    <w:rsid w:val="00C73A2A"/>
    <w:rsid w:val="00C74822"/>
    <w:rsid w:val="00C760B7"/>
    <w:rsid w:val="00C77DB2"/>
    <w:rsid w:val="00C801A9"/>
    <w:rsid w:val="00C80770"/>
    <w:rsid w:val="00C807E8"/>
    <w:rsid w:val="00C82B8E"/>
    <w:rsid w:val="00C83327"/>
    <w:rsid w:val="00C83DAB"/>
    <w:rsid w:val="00C84284"/>
    <w:rsid w:val="00C85965"/>
    <w:rsid w:val="00C8607B"/>
    <w:rsid w:val="00C87ABC"/>
    <w:rsid w:val="00C90DEA"/>
    <w:rsid w:val="00C90E05"/>
    <w:rsid w:val="00C91A5E"/>
    <w:rsid w:val="00C921CE"/>
    <w:rsid w:val="00C94CDE"/>
    <w:rsid w:val="00C94D08"/>
    <w:rsid w:val="00C95DE1"/>
    <w:rsid w:val="00C9625F"/>
    <w:rsid w:val="00C963C4"/>
    <w:rsid w:val="00C97011"/>
    <w:rsid w:val="00C97D3E"/>
    <w:rsid w:val="00C97DF4"/>
    <w:rsid w:val="00CA0C23"/>
    <w:rsid w:val="00CA0E0F"/>
    <w:rsid w:val="00CA10E4"/>
    <w:rsid w:val="00CA239B"/>
    <w:rsid w:val="00CA3147"/>
    <w:rsid w:val="00CA33ED"/>
    <w:rsid w:val="00CA4444"/>
    <w:rsid w:val="00CA541E"/>
    <w:rsid w:val="00CA5D13"/>
    <w:rsid w:val="00CA64E7"/>
    <w:rsid w:val="00CA6B49"/>
    <w:rsid w:val="00CA7480"/>
    <w:rsid w:val="00CA7F21"/>
    <w:rsid w:val="00CB0F86"/>
    <w:rsid w:val="00CB10C4"/>
    <w:rsid w:val="00CB2E31"/>
    <w:rsid w:val="00CB2FD2"/>
    <w:rsid w:val="00CB3C38"/>
    <w:rsid w:val="00CB3F55"/>
    <w:rsid w:val="00CB4006"/>
    <w:rsid w:val="00CB430A"/>
    <w:rsid w:val="00CB4C8D"/>
    <w:rsid w:val="00CB53C5"/>
    <w:rsid w:val="00CB552B"/>
    <w:rsid w:val="00CB7876"/>
    <w:rsid w:val="00CC1755"/>
    <w:rsid w:val="00CC2C76"/>
    <w:rsid w:val="00CC2EDE"/>
    <w:rsid w:val="00CC31F5"/>
    <w:rsid w:val="00CC3275"/>
    <w:rsid w:val="00CC48ED"/>
    <w:rsid w:val="00CC52AF"/>
    <w:rsid w:val="00CC5708"/>
    <w:rsid w:val="00CC5D3E"/>
    <w:rsid w:val="00CC5FB6"/>
    <w:rsid w:val="00CD057B"/>
    <w:rsid w:val="00CD0A39"/>
    <w:rsid w:val="00CD19A9"/>
    <w:rsid w:val="00CD19C2"/>
    <w:rsid w:val="00CD23EC"/>
    <w:rsid w:val="00CD2B54"/>
    <w:rsid w:val="00CD2D09"/>
    <w:rsid w:val="00CD2F61"/>
    <w:rsid w:val="00CD34F0"/>
    <w:rsid w:val="00CD3EB5"/>
    <w:rsid w:val="00CD6665"/>
    <w:rsid w:val="00CD7B9A"/>
    <w:rsid w:val="00CE045A"/>
    <w:rsid w:val="00CE0A05"/>
    <w:rsid w:val="00CE11FC"/>
    <w:rsid w:val="00CE1435"/>
    <w:rsid w:val="00CE1650"/>
    <w:rsid w:val="00CE1858"/>
    <w:rsid w:val="00CE1A2D"/>
    <w:rsid w:val="00CE1C90"/>
    <w:rsid w:val="00CE1EC1"/>
    <w:rsid w:val="00CE2057"/>
    <w:rsid w:val="00CE2D52"/>
    <w:rsid w:val="00CE2E7C"/>
    <w:rsid w:val="00CE351C"/>
    <w:rsid w:val="00CE3C73"/>
    <w:rsid w:val="00CE4477"/>
    <w:rsid w:val="00CE4542"/>
    <w:rsid w:val="00CE48DD"/>
    <w:rsid w:val="00CE53AE"/>
    <w:rsid w:val="00CE56AE"/>
    <w:rsid w:val="00CE6308"/>
    <w:rsid w:val="00CE693F"/>
    <w:rsid w:val="00CE736B"/>
    <w:rsid w:val="00CF085C"/>
    <w:rsid w:val="00CF18F0"/>
    <w:rsid w:val="00CF1B7C"/>
    <w:rsid w:val="00CF1D88"/>
    <w:rsid w:val="00CF2184"/>
    <w:rsid w:val="00CF2A0B"/>
    <w:rsid w:val="00CF49D1"/>
    <w:rsid w:val="00CF56B1"/>
    <w:rsid w:val="00CF78B9"/>
    <w:rsid w:val="00CF79C4"/>
    <w:rsid w:val="00CF7E6E"/>
    <w:rsid w:val="00D009B2"/>
    <w:rsid w:val="00D01AC0"/>
    <w:rsid w:val="00D02C5C"/>
    <w:rsid w:val="00D047F0"/>
    <w:rsid w:val="00D05FFC"/>
    <w:rsid w:val="00D1028F"/>
    <w:rsid w:val="00D10E35"/>
    <w:rsid w:val="00D11571"/>
    <w:rsid w:val="00D12820"/>
    <w:rsid w:val="00D133C6"/>
    <w:rsid w:val="00D144A4"/>
    <w:rsid w:val="00D1487D"/>
    <w:rsid w:val="00D149DD"/>
    <w:rsid w:val="00D14D0D"/>
    <w:rsid w:val="00D14F59"/>
    <w:rsid w:val="00D15AE8"/>
    <w:rsid w:val="00D15B6C"/>
    <w:rsid w:val="00D15E30"/>
    <w:rsid w:val="00D17E8B"/>
    <w:rsid w:val="00D20D36"/>
    <w:rsid w:val="00D227C2"/>
    <w:rsid w:val="00D252FF"/>
    <w:rsid w:val="00D2538C"/>
    <w:rsid w:val="00D26878"/>
    <w:rsid w:val="00D2718D"/>
    <w:rsid w:val="00D301BB"/>
    <w:rsid w:val="00D308F5"/>
    <w:rsid w:val="00D31245"/>
    <w:rsid w:val="00D31442"/>
    <w:rsid w:val="00D32B18"/>
    <w:rsid w:val="00D331CA"/>
    <w:rsid w:val="00D33920"/>
    <w:rsid w:val="00D34D1F"/>
    <w:rsid w:val="00D35484"/>
    <w:rsid w:val="00D365AC"/>
    <w:rsid w:val="00D40154"/>
    <w:rsid w:val="00D40B25"/>
    <w:rsid w:val="00D40B33"/>
    <w:rsid w:val="00D412C1"/>
    <w:rsid w:val="00D41CA3"/>
    <w:rsid w:val="00D4208A"/>
    <w:rsid w:val="00D422F9"/>
    <w:rsid w:val="00D4311F"/>
    <w:rsid w:val="00D43182"/>
    <w:rsid w:val="00D437F7"/>
    <w:rsid w:val="00D443BE"/>
    <w:rsid w:val="00D44E49"/>
    <w:rsid w:val="00D4589A"/>
    <w:rsid w:val="00D4592B"/>
    <w:rsid w:val="00D4783C"/>
    <w:rsid w:val="00D478E1"/>
    <w:rsid w:val="00D505CA"/>
    <w:rsid w:val="00D51073"/>
    <w:rsid w:val="00D51A6D"/>
    <w:rsid w:val="00D52011"/>
    <w:rsid w:val="00D5218E"/>
    <w:rsid w:val="00D5227D"/>
    <w:rsid w:val="00D525AF"/>
    <w:rsid w:val="00D52FCD"/>
    <w:rsid w:val="00D539A0"/>
    <w:rsid w:val="00D542EF"/>
    <w:rsid w:val="00D54AAD"/>
    <w:rsid w:val="00D54F99"/>
    <w:rsid w:val="00D553F2"/>
    <w:rsid w:val="00D601DF"/>
    <w:rsid w:val="00D606D0"/>
    <w:rsid w:val="00D60D90"/>
    <w:rsid w:val="00D60F87"/>
    <w:rsid w:val="00D6124A"/>
    <w:rsid w:val="00D614F8"/>
    <w:rsid w:val="00D615A4"/>
    <w:rsid w:val="00D6186E"/>
    <w:rsid w:val="00D61D74"/>
    <w:rsid w:val="00D622D9"/>
    <w:rsid w:val="00D6232A"/>
    <w:rsid w:val="00D63CCD"/>
    <w:rsid w:val="00D63D4C"/>
    <w:rsid w:val="00D64616"/>
    <w:rsid w:val="00D64626"/>
    <w:rsid w:val="00D65123"/>
    <w:rsid w:val="00D659BB"/>
    <w:rsid w:val="00D65A80"/>
    <w:rsid w:val="00D65C79"/>
    <w:rsid w:val="00D669D7"/>
    <w:rsid w:val="00D70174"/>
    <w:rsid w:val="00D736ED"/>
    <w:rsid w:val="00D74A7A"/>
    <w:rsid w:val="00D74DDD"/>
    <w:rsid w:val="00D75D2B"/>
    <w:rsid w:val="00D762E6"/>
    <w:rsid w:val="00D767AD"/>
    <w:rsid w:val="00D770FE"/>
    <w:rsid w:val="00D77248"/>
    <w:rsid w:val="00D77BDA"/>
    <w:rsid w:val="00D8039B"/>
    <w:rsid w:val="00D80505"/>
    <w:rsid w:val="00D8082B"/>
    <w:rsid w:val="00D80B6E"/>
    <w:rsid w:val="00D80C5C"/>
    <w:rsid w:val="00D80EA1"/>
    <w:rsid w:val="00D816C6"/>
    <w:rsid w:val="00D81F9E"/>
    <w:rsid w:val="00D82A78"/>
    <w:rsid w:val="00D82D29"/>
    <w:rsid w:val="00D83406"/>
    <w:rsid w:val="00D8369F"/>
    <w:rsid w:val="00D83AF6"/>
    <w:rsid w:val="00D84552"/>
    <w:rsid w:val="00D84B1B"/>
    <w:rsid w:val="00D84D7D"/>
    <w:rsid w:val="00D85B22"/>
    <w:rsid w:val="00D86612"/>
    <w:rsid w:val="00D8745A"/>
    <w:rsid w:val="00D90548"/>
    <w:rsid w:val="00D90C12"/>
    <w:rsid w:val="00D91452"/>
    <w:rsid w:val="00D9186B"/>
    <w:rsid w:val="00D920CE"/>
    <w:rsid w:val="00D921FF"/>
    <w:rsid w:val="00D92D8B"/>
    <w:rsid w:val="00D92F04"/>
    <w:rsid w:val="00D935D0"/>
    <w:rsid w:val="00D93C26"/>
    <w:rsid w:val="00D9403A"/>
    <w:rsid w:val="00D9567B"/>
    <w:rsid w:val="00D95FD8"/>
    <w:rsid w:val="00D96876"/>
    <w:rsid w:val="00D97DCB"/>
    <w:rsid w:val="00DA0237"/>
    <w:rsid w:val="00DA08EA"/>
    <w:rsid w:val="00DA27AE"/>
    <w:rsid w:val="00DA28C6"/>
    <w:rsid w:val="00DA4390"/>
    <w:rsid w:val="00DA447D"/>
    <w:rsid w:val="00DA4E49"/>
    <w:rsid w:val="00DA5B66"/>
    <w:rsid w:val="00DA5D6F"/>
    <w:rsid w:val="00DA692D"/>
    <w:rsid w:val="00DA6DE7"/>
    <w:rsid w:val="00DA7197"/>
    <w:rsid w:val="00DA7278"/>
    <w:rsid w:val="00DB00E0"/>
    <w:rsid w:val="00DB0BDC"/>
    <w:rsid w:val="00DB110C"/>
    <w:rsid w:val="00DB117B"/>
    <w:rsid w:val="00DB1617"/>
    <w:rsid w:val="00DB1EE1"/>
    <w:rsid w:val="00DB3486"/>
    <w:rsid w:val="00DB3589"/>
    <w:rsid w:val="00DB37E8"/>
    <w:rsid w:val="00DB3BC7"/>
    <w:rsid w:val="00DB3CE9"/>
    <w:rsid w:val="00DB5714"/>
    <w:rsid w:val="00DB759D"/>
    <w:rsid w:val="00DB7911"/>
    <w:rsid w:val="00DB7A27"/>
    <w:rsid w:val="00DB7D1D"/>
    <w:rsid w:val="00DC0EA2"/>
    <w:rsid w:val="00DC13F8"/>
    <w:rsid w:val="00DC2531"/>
    <w:rsid w:val="00DC3970"/>
    <w:rsid w:val="00DC3CD4"/>
    <w:rsid w:val="00DC48B7"/>
    <w:rsid w:val="00DC5486"/>
    <w:rsid w:val="00DC5CCF"/>
    <w:rsid w:val="00DC6309"/>
    <w:rsid w:val="00DC78B2"/>
    <w:rsid w:val="00DD0E97"/>
    <w:rsid w:val="00DD1843"/>
    <w:rsid w:val="00DD23F8"/>
    <w:rsid w:val="00DD2992"/>
    <w:rsid w:val="00DD2A3A"/>
    <w:rsid w:val="00DD2AE5"/>
    <w:rsid w:val="00DD2E60"/>
    <w:rsid w:val="00DD3120"/>
    <w:rsid w:val="00DD3230"/>
    <w:rsid w:val="00DD3272"/>
    <w:rsid w:val="00DD33DB"/>
    <w:rsid w:val="00DD375F"/>
    <w:rsid w:val="00DD3E65"/>
    <w:rsid w:val="00DD45DF"/>
    <w:rsid w:val="00DD4A2A"/>
    <w:rsid w:val="00DD4E7E"/>
    <w:rsid w:val="00DD76A1"/>
    <w:rsid w:val="00DD7A07"/>
    <w:rsid w:val="00DE196E"/>
    <w:rsid w:val="00DE1A3D"/>
    <w:rsid w:val="00DE1A5E"/>
    <w:rsid w:val="00DE2521"/>
    <w:rsid w:val="00DE2CD9"/>
    <w:rsid w:val="00DE38B5"/>
    <w:rsid w:val="00DE3D7D"/>
    <w:rsid w:val="00DE3DE4"/>
    <w:rsid w:val="00DE45ED"/>
    <w:rsid w:val="00DE4F9B"/>
    <w:rsid w:val="00DE5924"/>
    <w:rsid w:val="00DE69D0"/>
    <w:rsid w:val="00DE6F2C"/>
    <w:rsid w:val="00DE71C1"/>
    <w:rsid w:val="00DE7A45"/>
    <w:rsid w:val="00DE7CA2"/>
    <w:rsid w:val="00DF102D"/>
    <w:rsid w:val="00DF1172"/>
    <w:rsid w:val="00DF1579"/>
    <w:rsid w:val="00DF1F5F"/>
    <w:rsid w:val="00DF4B0E"/>
    <w:rsid w:val="00DF56A5"/>
    <w:rsid w:val="00DF578F"/>
    <w:rsid w:val="00DF5CF3"/>
    <w:rsid w:val="00DF64A9"/>
    <w:rsid w:val="00DF6AE7"/>
    <w:rsid w:val="00DF6B8A"/>
    <w:rsid w:val="00DF7293"/>
    <w:rsid w:val="00DF78C2"/>
    <w:rsid w:val="00E002A1"/>
    <w:rsid w:val="00E00A3C"/>
    <w:rsid w:val="00E0185A"/>
    <w:rsid w:val="00E01966"/>
    <w:rsid w:val="00E024FF"/>
    <w:rsid w:val="00E02502"/>
    <w:rsid w:val="00E02D59"/>
    <w:rsid w:val="00E0405D"/>
    <w:rsid w:val="00E0483D"/>
    <w:rsid w:val="00E050C3"/>
    <w:rsid w:val="00E06718"/>
    <w:rsid w:val="00E07ED4"/>
    <w:rsid w:val="00E1057D"/>
    <w:rsid w:val="00E119CB"/>
    <w:rsid w:val="00E131DB"/>
    <w:rsid w:val="00E14F59"/>
    <w:rsid w:val="00E16157"/>
    <w:rsid w:val="00E172AE"/>
    <w:rsid w:val="00E17DA9"/>
    <w:rsid w:val="00E20067"/>
    <w:rsid w:val="00E22005"/>
    <w:rsid w:val="00E2257D"/>
    <w:rsid w:val="00E23BC6"/>
    <w:rsid w:val="00E250BD"/>
    <w:rsid w:val="00E252F4"/>
    <w:rsid w:val="00E25935"/>
    <w:rsid w:val="00E2611F"/>
    <w:rsid w:val="00E267D0"/>
    <w:rsid w:val="00E272E3"/>
    <w:rsid w:val="00E272EF"/>
    <w:rsid w:val="00E274A9"/>
    <w:rsid w:val="00E3060E"/>
    <w:rsid w:val="00E31830"/>
    <w:rsid w:val="00E31991"/>
    <w:rsid w:val="00E338BC"/>
    <w:rsid w:val="00E338FC"/>
    <w:rsid w:val="00E3390E"/>
    <w:rsid w:val="00E346A2"/>
    <w:rsid w:val="00E3490F"/>
    <w:rsid w:val="00E34DD0"/>
    <w:rsid w:val="00E36713"/>
    <w:rsid w:val="00E4012F"/>
    <w:rsid w:val="00E4017E"/>
    <w:rsid w:val="00E407D1"/>
    <w:rsid w:val="00E428C2"/>
    <w:rsid w:val="00E43CC8"/>
    <w:rsid w:val="00E457DB"/>
    <w:rsid w:val="00E50532"/>
    <w:rsid w:val="00E509DC"/>
    <w:rsid w:val="00E51A58"/>
    <w:rsid w:val="00E51F42"/>
    <w:rsid w:val="00E5214F"/>
    <w:rsid w:val="00E52267"/>
    <w:rsid w:val="00E5273F"/>
    <w:rsid w:val="00E5391D"/>
    <w:rsid w:val="00E53EFA"/>
    <w:rsid w:val="00E5402F"/>
    <w:rsid w:val="00E5421A"/>
    <w:rsid w:val="00E55387"/>
    <w:rsid w:val="00E5540D"/>
    <w:rsid w:val="00E5547C"/>
    <w:rsid w:val="00E567A3"/>
    <w:rsid w:val="00E56E80"/>
    <w:rsid w:val="00E56EA0"/>
    <w:rsid w:val="00E61511"/>
    <w:rsid w:val="00E62FDB"/>
    <w:rsid w:val="00E6334D"/>
    <w:rsid w:val="00E64645"/>
    <w:rsid w:val="00E649B5"/>
    <w:rsid w:val="00E64CA5"/>
    <w:rsid w:val="00E64F7D"/>
    <w:rsid w:val="00E6508A"/>
    <w:rsid w:val="00E666E6"/>
    <w:rsid w:val="00E66C77"/>
    <w:rsid w:val="00E67700"/>
    <w:rsid w:val="00E70402"/>
    <w:rsid w:val="00E72433"/>
    <w:rsid w:val="00E7278E"/>
    <w:rsid w:val="00E73B57"/>
    <w:rsid w:val="00E74173"/>
    <w:rsid w:val="00E744F3"/>
    <w:rsid w:val="00E76418"/>
    <w:rsid w:val="00E766DE"/>
    <w:rsid w:val="00E76D43"/>
    <w:rsid w:val="00E80207"/>
    <w:rsid w:val="00E80A49"/>
    <w:rsid w:val="00E811FE"/>
    <w:rsid w:val="00E829B7"/>
    <w:rsid w:val="00E843FA"/>
    <w:rsid w:val="00E85968"/>
    <w:rsid w:val="00E8640E"/>
    <w:rsid w:val="00E86559"/>
    <w:rsid w:val="00E8655C"/>
    <w:rsid w:val="00E86F73"/>
    <w:rsid w:val="00E90DB4"/>
    <w:rsid w:val="00E91FF1"/>
    <w:rsid w:val="00E92741"/>
    <w:rsid w:val="00E930E4"/>
    <w:rsid w:val="00E931D0"/>
    <w:rsid w:val="00E942E7"/>
    <w:rsid w:val="00E94E0F"/>
    <w:rsid w:val="00E96A2A"/>
    <w:rsid w:val="00E9775C"/>
    <w:rsid w:val="00E97A9D"/>
    <w:rsid w:val="00EA02B8"/>
    <w:rsid w:val="00EA1B1C"/>
    <w:rsid w:val="00EA1F91"/>
    <w:rsid w:val="00EA2598"/>
    <w:rsid w:val="00EA31B4"/>
    <w:rsid w:val="00EA43D6"/>
    <w:rsid w:val="00EA6598"/>
    <w:rsid w:val="00EA748E"/>
    <w:rsid w:val="00EB1F4A"/>
    <w:rsid w:val="00EB211C"/>
    <w:rsid w:val="00EB21FB"/>
    <w:rsid w:val="00EB2747"/>
    <w:rsid w:val="00EB2D3F"/>
    <w:rsid w:val="00EB32CB"/>
    <w:rsid w:val="00EB349D"/>
    <w:rsid w:val="00EB3857"/>
    <w:rsid w:val="00EB4424"/>
    <w:rsid w:val="00EB6AD5"/>
    <w:rsid w:val="00EB6E44"/>
    <w:rsid w:val="00EB6F43"/>
    <w:rsid w:val="00EB7619"/>
    <w:rsid w:val="00EB791F"/>
    <w:rsid w:val="00EC4884"/>
    <w:rsid w:val="00EC4CE7"/>
    <w:rsid w:val="00EC6688"/>
    <w:rsid w:val="00EC6CC2"/>
    <w:rsid w:val="00EC6E47"/>
    <w:rsid w:val="00EC7558"/>
    <w:rsid w:val="00EC760A"/>
    <w:rsid w:val="00ED0E24"/>
    <w:rsid w:val="00ED257A"/>
    <w:rsid w:val="00ED26AE"/>
    <w:rsid w:val="00ED3F35"/>
    <w:rsid w:val="00ED47E0"/>
    <w:rsid w:val="00ED51AD"/>
    <w:rsid w:val="00ED51B7"/>
    <w:rsid w:val="00ED561D"/>
    <w:rsid w:val="00ED59AD"/>
    <w:rsid w:val="00ED5B88"/>
    <w:rsid w:val="00ED6BAB"/>
    <w:rsid w:val="00EE24D0"/>
    <w:rsid w:val="00EE27A9"/>
    <w:rsid w:val="00EE3022"/>
    <w:rsid w:val="00EE5253"/>
    <w:rsid w:val="00EE6754"/>
    <w:rsid w:val="00EE6FFE"/>
    <w:rsid w:val="00EE7A6B"/>
    <w:rsid w:val="00EF0595"/>
    <w:rsid w:val="00EF311E"/>
    <w:rsid w:val="00EF31B9"/>
    <w:rsid w:val="00EF4E58"/>
    <w:rsid w:val="00EF4E8B"/>
    <w:rsid w:val="00EF519B"/>
    <w:rsid w:val="00EF6245"/>
    <w:rsid w:val="00EF6607"/>
    <w:rsid w:val="00EF6E55"/>
    <w:rsid w:val="00EF6F35"/>
    <w:rsid w:val="00EF70C1"/>
    <w:rsid w:val="00EF7264"/>
    <w:rsid w:val="00EF73CC"/>
    <w:rsid w:val="00EF7825"/>
    <w:rsid w:val="00F003C2"/>
    <w:rsid w:val="00F00783"/>
    <w:rsid w:val="00F010C1"/>
    <w:rsid w:val="00F028D0"/>
    <w:rsid w:val="00F02D43"/>
    <w:rsid w:val="00F032F6"/>
    <w:rsid w:val="00F03329"/>
    <w:rsid w:val="00F036BE"/>
    <w:rsid w:val="00F0374E"/>
    <w:rsid w:val="00F03839"/>
    <w:rsid w:val="00F059FE"/>
    <w:rsid w:val="00F05B6B"/>
    <w:rsid w:val="00F05C51"/>
    <w:rsid w:val="00F06ADA"/>
    <w:rsid w:val="00F06AE9"/>
    <w:rsid w:val="00F06E68"/>
    <w:rsid w:val="00F06F80"/>
    <w:rsid w:val="00F074F2"/>
    <w:rsid w:val="00F0758D"/>
    <w:rsid w:val="00F10252"/>
    <w:rsid w:val="00F1036C"/>
    <w:rsid w:val="00F1048F"/>
    <w:rsid w:val="00F10A3D"/>
    <w:rsid w:val="00F10BD1"/>
    <w:rsid w:val="00F11BD7"/>
    <w:rsid w:val="00F167EB"/>
    <w:rsid w:val="00F16911"/>
    <w:rsid w:val="00F177CD"/>
    <w:rsid w:val="00F219FB"/>
    <w:rsid w:val="00F21A2A"/>
    <w:rsid w:val="00F21B43"/>
    <w:rsid w:val="00F22C18"/>
    <w:rsid w:val="00F23950"/>
    <w:rsid w:val="00F23AA3"/>
    <w:rsid w:val="00F25530"/>
    <w:rsid w:val="00F25E31"/>
    <w:rsid w:val="00F25EA9"/>
    <w:rsid w:val="00F270EC"/>
    <w:rsid w:val="00F2762A"/>
    <w:rsid w:val="00F302D9"/>
    <w:rsid w:val="00F30FE2"/>
    <w:rsid w:val="00F31F99"/>
    <w:rsid w:val="00F33FC5"/>
    <w:rsid w:val="00F34C20"/>
    <w:rsid w:val="00F36212"/>
    <w:rsid w:val="00F3632F"/>
    <w:rsid w:val="00F36A7D"/>
    <w:rsid w:val="00F3734C"/>
    <w:rsid w:val="00F40599"/>
    <w:rsid w:val="00F405FC"/>
    <w:rsid w:val="00F41961"/>
    <w:rsid w:val="00F41A5F"/>
    <w:rsid w:val="00F420F3"/>
    <w:rsid w:val="00F42E3C"/>
    <w:rsid w:val="00F43DA7"/>
    <w:rsid w:val="00F443C3"/>
    <w:rsid w:val="00F448EA"/>
    <w:rsid w:val="00F450EE"/>
    <w:rsid w:val="00F47F01"/>
    <w:rsid w:val="00F504E9"/>
    <w:rsid w:val="00F50A28"/>
    <w:rsid w:val="00F50DAF"/>
    <w:rsid w:val="00F510EC"/>
    <w:rsid w:val="00F51F30"/>
    <w:rsid w:val="00F528C0"/>
    <w:rsid w:val="00F52949"/>
    <w:rsid w:val="00F52E2C"/>
    <w:rsid w:val="00F52FAF"/>
    <w:rsid w:val="00F53072"/>
    <w:rsid w:val="00F532D2"/>
    <w:rsid w:val="00F53F92"/>
    <w:rsid w:val="00F54300"/>
    <w:rsid w:val="00F56AE5"/>
    <w:rsid w:val="00F57428"/>
    <w:rsid w:val="00F60253"/>
    <w:rsid w:val="00F60B16"/>
    <w:rsid w:val="00F63283"/>
    <w:rsid w:val="00F64556"/>
    <w:rsid w:val="00F648E4"/>
    <w:rsid w:val="00F70066"/>
    <w:rsid w:val="00F70754"/>
    <w:rsid w:val="00F70E95"/>
    <w:rsid w:val="00F7310E"/>
    <w:rsid w:val="00F74F75"/>
    <w:rsid w:val="00F7521D"/>
    <w:rsid w:val="00F75A9F"/>
    <w:rsid w:val="00F7698A"/>
    <w:rsid w:val="00F76F0F"/>
    <w:rsid w:val="00F771F5"/>
    <w:rsid w:val="00F77C38"/>
    <w:rsid w:val="00F77E7E"/>
    <w:rsid w:val="00F77EA0"/>
    <w:rsid w:val="00F80964"/>
    <w:rsid w:val="00F80C7F"/>
    <w:rsid w:val="00F82076"/>
    <w:rsid w:val="00F83395"/>
    <w:rsid w:val="00F837F7"/>
    <w:rsid w:val="00F84737"/>
    <w:rsid w:val="00F85097"/>
    <w:rsid w:val="00F85984"/>
    <w:rsid w:val="00F859FF"/>
    <w:rsid w:val="00F86846"/>
    <w:rsid w:val="00F86F28"/>
    <w:rsid w:val="00F87A0D"/>
    <w:rsid w:val="00F87A2A"/>
    <w:rsid w:val="00F91177"/>
    <w:rsid w:val="00F91952"/>
    <w:rsid w:val="00F91F56"/>
    <w:rsid w:val="00F933F6"/>
    <w:rsid w:val="00F93716"/>
    <w:rsid w:val="00F9492F"/>
    <w:rsid w:val="00F95032"/>
    <w:rsid w:val="00F95AE9"/>
    <w:rsid w:val="00F9625D"/>
    <w:rsid w:val="00F97361"/>
    <w:rsid w:val="00F9785D"/>
    <w:rsid w:val="00FA063D"/>
    <w:rsid w:val="00FA0650"/>
    <w:rsid w:val="00FA13B7"/>
    <w:rsid w:val="00FA141F"/>
    <w:rsid w:val="00FA1D1A"/>
    <w:rsid w:val="00FA1E20"/>
    <w:rsid w:val="00FA2CF7"/>
    <w:rsid w:val="00FA2FE3"/>
    <w:rsid w:val="00FA44A0"/>
    <w:rsid w:val="00FA6417"/>
    <w:rsid w:val="00FA664F"/>
    <w:rsid w:val="00FA7095"/>
    <w:rsid w:val="00FA793A"/>
    <w:rsid w:val="00FA7AB1"/>
    <w:rsid w:val="00FB21AF"/>
    <w:rsid w:val="00FB28A3"/>
    <w:rsid w:val="00FB3C14"/>
    <w:rsid w:val="00FB4944"/>
    <w:rsid w:val="00FB4B02"/>
    <w:rsid w:val="00FB55F7"/>
    <w:rsid w:val="00FB6703"/>
    <w:rsid w:val="00FB6C8F"/>
    <w:rsid w:val="00FC047C"/>
    <w:rsid w:val="00FC1773"/>
    <w:rsid w:val="00FC1D7D"/>
    <w:rsid w:val="00FC254F"/>
    <w:rsid w:val="00FC2A63"/>
    <w:rsid w:val="00FC2F0E"/>
    <w:rsid w:val="00FC3361"/>
    <w:rsid w:val="00FC36D2"/>
    <w:rsid w:val="00FC4969"/>
    <w:rsid w:val="00FC4A40"/>
    <w:rsid w:val="00FC4B0D"/>
    <w:rsid w:val="00FC5E17"/>
    <w:rsid w:val="00FC6AD0"/>
    <w:rsid w:val="00FD00CE"/>
    <w:rsid w:val="00FD0553"/>
    <w:rsid w:val="00FD0CDF"/>
    <w:rsid w:val="00FD0DD8"/>
    <w:rsid w:val="00FD16B5"/>
    <w:rsid w:val="00FD1A23"/>
    <w:rsid w:val="00FD2449"/>
    <w:rsid w:val="00FD29A4"/>
    <w:rsid w:val="00FD2B7E"/>
    <w:rsid w:val="00FD2EE2"/>
    <w:rsid w:val="00FD3483"/>
    <w:rsid w:val="00FD35F5"/>
    <w:rsid w:val="00FD3795"/>
    <w:rsid w:val="00FD4650"/>
    <w:rsid w:val="00FD4ED2"/>
    <w:rsid w:val="00FD56E9"/>
    <w:rsid w:val="00FD5AB5"/>
    <w:rsid w:val="00FD5FF4"/>
    <w:rsid w:val="00FD6B62"/>
    <w:rsid w:val="00FD7A2E"/>
    <w:rsid w:val="00FE0C6D"/>
    <w:rsid w:val="00FE0D4A"/>
    <w:rsid w:val="00FE17B8"/>
    <w:rsid w:val="00FE27D7"/>
    <w:rsid w:val="00FE2A87"/>
    <w:rsid w:val="00FE5854"/>
    <w:rsid w:val="00FE61F2"/>
    <w:rsid w:val="00FE63C3"/>
    <w:rsid w:val="00FE70E5"/>
    <w:rsid w:val="00FE7A5F"/>
    <w:rsid w:val="00FF1813"/>
    <w:rsid w:val="00FF28E6"/>
    <w:rsid w:val="00FF7498"/>
    <w:rsid w:val="00FF79B9"/>
    <w:rsid w:val="00FF7BC9"/>
    <w:rsid w:val="00FF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CBC"/>
    <w:pPr>
      <w:widowControl w:val="0"/>
      <w:jc w:val="both"/>
    </w:pPr>
    <w:rPr>
      <w:rFonts w:ascii="Arial" w:eastAsia="Arial" w:hAnsi="Arial"/>
      <w:color w:val="404040"/>
      <w:kern w:val="2"/>
      <w:sz w:val="21"/>
      <w:szCs w:val="24"/>
    </w:rPr>
  </w:style>
  <w:style w:type="paragraph" w:styleId="1">
    <w:name w:val="heading 1"/>
    <w:basedOn w:val="a"/>
    <w:next w:val="Quectel1"/>
    <w:link w:val="1Char"/>
    <w:qFormat/>
    <w:rsid w:val="009774AB"/>
    <w:pPr>
      <w:keepNext/>
      <w:keepLines/>
      <w:spacing w:before="1800" w:after="100" w:line="578" w:lineRule="auto"/>
      <w:jc w:val="left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qFormat/>
    <w:rsid w:val="0078413E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0">
    <w:name w:val="heading 3"/>
    <w:basedOn w:val="Quectel3"/>
    <w:next w:val="a"/>
    <w:qFormat/>
    <w:rsid w:val="0078413E"/>
    <w:pPr>
      <w:numPr>
        <w:numId w:val="7"/>
      </w:numPr>
      <w:spacing w:before="260" w:after="260" w:line="416" w:lineRule="auto"/>
    </w:pPr>
    <w:rPr>
      <w:sz w:val="28"/>
    </w:rPr>
  </w:style>
  <w:style w:type="paragraph" w:styleId="4">
    <w:name w:val="heading 4"/>
    <w:basedOn w:val="a"/>
    <w:next w:val="a"/>
    <w:qFormat/>
    <w:rsid w:val="0078413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rsid w:val="0078413E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8413E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rsid w:val="0078413E"/>
    <w:pPr>
      <w:keepNext/>
      <w:numPr>
        <w:ilvl w:val="6"/>
        <w:numId w:val="7"/>
      </w:numPr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rsid w:val="0078413E"/>
    <w:pPr>
      <w:keepNext/>
      <w:numPr>
        <w:ilvl w:val="7"/>
        <w:numId w:val="7"/>
      </w:numPr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rsid w:val="0078413E"/>
    <w:pPr>
      <w:keepNext/>
      <w:numPr>
        <w:ilvl w:val="8"/>
        <w:numId w:val="7"/>
      </w:numPr>
      <w:jc w:val="center"/>
      <w:outlineLvl w:val="8"/>
    </w:pPr>
    <w:rPr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596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Char"/>
    <w:uiPriority w:val="99"/>
    <w:rsid w:val="00E92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uiPriority w:val="99"/>
    <w:rsid w:val="0075596B"/>
    <w:rPr>
      <w:color w:val="0000FF"/>
      <w:u w:val="single"/>
    </w:rPr>
  </w:style>
  <w:style w:type="paragraph" w:styleId="a5">
    <w:name w:val="footer"/>
    <w:basedOn w:val="a"/>
    <w:rsid w:val="0075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A31D0"/>
  </w:style>
  <w:style w:type="character" w:customStyle="1" w:styleId="subtitle1">
    <w:name w:val="subtitle1"/>
    <w:rsid w:val="006D07BD"/>
    <w:rPr>
      <w:rFonts w:ascii="Arial" w:hAnsi="Arial" w:cs="Arial" w:hint="default"/>
      <w:b/>
      <w:bCs/>
      <w:strike w:val="0"/>
      <w:dstrike w:val="0"/>
      <w:color w:val="08208C"/>
      <w:sz w:val="18"/>
      <w:szCs w:val="18"/>
      <w:u w:val="none"/>
      <w:effect w:val="none"/>
    </w:rPr>
  </w:style>
  <w:style w:type="character" w:customStyle="1" w:styleId="style31">
    <w:name w:val="style31"/>
    <w:rsid w:val="006D07BD"/>
    <w:rPr>
      <w:rFonts w:ascii="Arial" w:hAnsi="Arial" w:cs="Arial" w:hint="default"/>
      <w:strike w:val="0"/>
      <w:dstrike w:val="0"/>
      <w:color w:val="08208C"/>
      <w:sz w:val="18"/>
      <w:szCs w:val="18"/>
      <w:u w:val="none"/>
      <w:effect w:val="none"/>
    </w:rPr>
  </w:style>
  <w:style w:type="character" w:customStyle="1" w:styleId="text1">
    <w:name w:val="text1"/>
    <w:rsid w:val="006D07BD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tyle11">
    <w:name w:val="style11"/>
    <w:rsid w:val="006D07BD"/>
    <w:rPr>
      <w:color w:val="000000"/>
    </w:rPr>
  </w:style>
  <w:style w:type="paragraph" w:styleId="a7">
    <w:name w:val="Normal (Web)"/>
    <w:basedOn w:val="a"/>
    <w:rsid w:val="006D07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8">
    <w:name w:val="Table Grid"/>
    <w:basedOn w:val="a1"/>
    <w:uiPriority w:val="59"/>
    <w:rsid w:val="0025146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aliases w:val=" Char,Char"/>
    <w:basedOn w:val="a"/>
    <w:link w:val="Char2"/>
    <w:rsid w:val="00500681"/>
    <w:pPr>
      <w:autoSpaceDE w:val="0"/>
      <w:autoSpaceDN w:val="0"/>
      <w:adjustRightInd w:val="0"/>
      <w:jc w:val="left"/>
    </w:pPr>
    <w:rPr>
      <w:rFonts w:cs="Arial"/>
      <w:color w:val="000000"/>
      <w:kern w:val="0"/>
      <w:sz w:val="22"/>
      <w:szCs w:val="28"/>
      <w:lang w:val="en-GB"/>
    </w:rPr>
  </w:style>
  <w:style w:type="paragraph" w:styleId="10">
    <w:name w:val="toc 1"/>
    <w:basedOn w:val="a"/>
    <w:next w:val="a"/>
    <w:autoRedefine/>
    <w:uiPriority w:val="39"/>
    <w:rsid w:val="008D728D"/>
    <w:pPr>
      <w:tabs>
        <w:tab w:val="left" w:pos="420"/>
        <w:tab w:val="right" w:leader="dot" w:pos="9781"/>
      </w:tabs>
    </w:pPr>
    <w:rPr>
      <w:rFonts w:eastAsia="宋体" w:cs="Arial"/>
      <w:b/>
      <w:noProof/>
      <w:kern w:val="0"/>
    </w:rPr>
  </w:style>
  <w:style w:type="paragraph" w:styleId="20">
    <w:name w:val="toc 2"/>
    <w:basedOn w:val="a"/>
    <w:next w:val="a"/>
    <w:autoRedefine/>
    <w:uiPriority w:val="39"/>
    <w:rsid w:val="003362E8"/>
    <w:pPr>
      <w:tabs>
        <w:tab w:val="right" w:leader="dot" w:pos="9781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3362E8"/>
    <w:pPr>
      <w:tabs>
        <w:tab w:val="right" w:leader="dot" w:pos="9781"/>
      </w:tabs>
      <w:ind w:leftChars="400" w:left="840"/>
    </w:pPr>
  </w:style>
  <w:style w:type="paragraph" w:styleId="aa">
    <w:name w:val="caption"/>
    <w:aliases w:val="Char1"/>
    <w:basedOn w:val="a"/>
    <w:next w:val="a9"/>
    <w:link w:val="Char1"/>
    <w:qFormat/>
    <w:rsid w:val="0078413E"/>
    <w:pPr>
      <w:spacing w:before="480" w:after="360"/>
      <w:jc w:val="center"/>
    </w:pPr>
    <w:rPr>
      <w:b/>
      <w:kern w:val="0"/>
      <w:sz w:val="22"/>
      <w:szCs w:val="20"/>
      <w:lang w:val="en-GB" w:eastAsia="en-US"/>
    </w:rPr>
  </w:style>
  <w:style w:type="character" w:customStyle="1" w:styleId="Char1">
    <w:name w:val="题注 Char1"/>
    <w:aliases w:val="Char1 Char"/>
    <w:link w:val="aa"/>
    <w:rsid w:val="0078413E"/>
    <w:rPr>
      <w:rFonts w:ascii="Arial" w:eastAsia="Arial" w:hAnsi="Arial"/>
      <w:b/>
      <w:sz w:val="22"/>
      <w:lang w:val="en-GB" w:eastAsia="en-US"/>
    </w:rPr>
  </w:style>
  <w:style w:type="paragraph" w:styleId="ab">
    <w:name w:val="table of figures"/>
    <w:basedOn w:val="a"/>
    <w:next w:val="a"/>
    <w:uiPriority w:val="99"/>
    <w:rsid w:val="00180912"/>
    <w:pPr>
      <w:ind w:left="420" w:hanging="420"/>
      <w:jc w:val="left"/>
    </w:pPr>
    <w:rPr>
      <w:caps/>
      <w:sz w:val="20"/>
      <w:szCs w:val="20"/>
    </w:rPr>
  </w:style>
  <w:style w:type="paragraph" w:customStyle="1" w:styleId="normalspace">
    <w:name w:val="normalspace"/>
    <w:basedOn w:val="a"/>
    <w:rsid w:val="00931A33"/>
    <w:pPr>
      <w:widowControl/>
    </w:pPr>
    <w:rPr>
      <w:rFonts w:ascii="ZapfCalligr BT" w:hAnsi="ZapfCalligr BT"/>
      <w:kern w:val="0"/>
      <w:sz w:val="22"/>
      <w:szCs w:val="20"/>
      <w:lang w:val="en-GB" w:eastAsia="en-US"/>
    </w:rPr>
  </w:style>
  <w:style w:type="paragraph" w:customStyle="1" w:styleId="Table">
    <w:name w:val="Table"/>
    <w:basedOn w:val="a9"/>
    <w:rsid w:val="00931A33"/>
    <w:pPr>
      <w:autoSpaceDE/>
      <w:autoSpaceDN/>
      <w:adjustRightInd/>
      <w:spacing w:before="60" w:after="60"/>
    </w:pPr>
    <w:rPr>
      <w:rFonts w:ascii="ZapfCalligr BT" w:hAnsi="ZapfCalligr BT" w:cs="Times New Roman"/>
      <w:color w:val="auto"/>
      <w:szCs w:val="20"/>
      <w:lang w:eastAsia="en-US"/>
    </w:rPr>
  </w:style>
  <w:style w:type="paragraph" w:styleId="ac">
    <w:name w:val="Date"/>
    <w:basedOn w:val="a"/>
    <w:next w:val="a"/>
    <w:rsid w:val="00931A33"/>
    <w:pPr>
      <w:ind w:leftChars="2500" w:left="100"/>
    </w:pPr>
  </w:style>
  <w:style w:type="character" w:styleId="ad">
    <w:name w:val="FollowedHyperlink"/>
    <w:rsid w:val="00931A33"/>
    <w:rPr>
      <w:color w:val="800080"/>
      <w:u w:val="single"/>
    </w:rPr>
  </w:style>
  <w:style w:type="paragraph" w:customStyle="1" w:styleId="11">
    <w:name w:val="页眉1"/>
    <w:basedOn w:val="Default"/>
    <w:next w:val="Default"/>
    <w:rsid w:val="00931A33"/>
    <w:rPr>
      <w:rFonts w:ascii="Arial" w:hAnsi="Arial"/>
      <w:color w:val="auto"/>
    </w:rPr>
  </w:style>
  <w:style w:type="paragraph" w:styleId="ae">
    <w:name w:val="List Bullet"/>
    <w:basedOn w:val="Default"/>
    <w:next w:val="Default"/>
    <w:rsid w:val="00931A33"/>
    <w:rPr>
      <w:rFonts w:ascii="Arial" w:hAnsi="Arial"/>
      <w:color w:val="auto"/>
    </w:rPr>
  </w:style>
  <w:style w:type="paragraph" w:customStyle="1" w:styleId="Tabletitle">
    <w:name w:val="Table_title"/>
    <w:basedOn w:val="Default"/>
    <w:next w:val="Default"/>
    <w:rsid w:val="00931A33"/>
    <w:pPr>
      <w:spacing w:before="120" w:after="120"/>
    </w:pPr>
    <w:rPr>
      <w:rFonts w:ascii="Arial" w:hAnsi="Arial"/>
      <w:color w:val="auto"/>
    </w:rPr>
  </w:style>
  <w:style w:type="paragraph" w:customStyle="1" w:styleId="blockText">
    <w:name w:val="blockText"/>
    <w:basedOn w:val="Default"/>
    <w:next w:val="Default"/>
    <w:rsid w:val="00931A33"/>
    <w:rPr>
      <w:rFonts w:ascii="Tahoma" w:hAnsi="Tahoma"/>
      <w:color w:val="auto"/>
    </w:rPr>
  </w:style>
  <w:style w:type="character" w:customStyle="1" w:styleId="Char0">
    <w:name w:val="正文文本 Char"/>
    <w:rsid w:val="00931A33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paragraph" w:customStyle="1" w:styleId="parameter">
    <w:name w:val="parameter"/>
    <w:basedOn w:val="a"/>
    <w:rsid w:val="00931A33"/>
    <w:pPr>
      <w:widowControl/>
      <w:tabs>
        <w:tab w:val="left" w:pos="1208"/>
      </w:tabs>
      <w:ind w:left="1775" w:hanging="1775"/>
      <w:jc w:val="left"/>
    </w:pPr>
    <w:rPr>
      <w:kern w:val="0"/>
      <w:sz w:val="20"/>
      <w:szCs w:val="20"/>
      <w:lang w:eastAsia="en-US"/>
    </w:rPr>
  </w:style>
  <w:style w:type="paragraph" w:styleId="af">
    <w:name w:val="Normal Indent"/>
    <w:basedOn w:val="a"/>
    <w:rsid w:val="00931A33"/>
    <w:pPr>
      <w:ind w:firstLine="420"/>
    </w:pPr>
    <w:rPr>
      <w:szCs w:val="20"/>
    </w:rPr>
  </w:style>
  <w:style w:type="paragraph" w:styleId="af0">
    <w:name w:val="Document Map"/>
    <w:basedOn w:val="a"/>
    <w:semiHidden/>
    <w:rsid w:val="00931A33"/>
    <w:pPr>
      <w:shd w:val="clear" w:color="auto" w:fill="000080"/>
    </w:pPr>
  </w:style>
  <w:style w:type="paragraph" w:styleId="af1">
    <w:name w:val="Body Text Indent"/>
    <w:basedOn w:val="a"/>
    <w:rsid w:val="00931A33"/>
    <w:pPr>
      <w:widowControl/>
      <w:ind w:left="630" w:hangingChars="300" w:hanging="630"/>
      <w:jc w:val="left"/>
    </w:pPr>
    <w:rPr>
      <w:kern w:val="0"/>
    </w:rPr>
  </w:style>
  <w:style w:type="table" w:styleId="af2">
    <w:name w:val="Table Contemporary"/>
    <w:basedOn w:val="a1"/>
    <w:rsid w:val="00931A33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3">
    <w:name w:val="Balloon Text"/>
    <w:basedOn w:val="a"/>
    <w:semiHidden/>
    <w:rsid w:val="00FB55F7"/>
    <w:rPr>
      <w:szCs w:val="18"/>
    </w:rPr>
  </w:style>
  <w:style w:type="paragraph" w:customStyle="1" w:styleId="12">
    <w:name w:val="样式1"/>
    <w:basedOn w:val="aa"/>
    <w:autoRedefine/>
    <w:rsid w:val="003308BE"/>
    <w:pPr>
      <w:tabs>
        <w:tab w:val="right" w:leader="dot" w:pos="8296"/>
      </w:tabs>
    </w:pPr>
    <w:rPr>
      <w:noProof/>
    </w:rPr>
  </w:style>
  <w:style w:type="paragraph" w:customStyle="1" w:styleId="21">
    <w:name w:val="样式2"/>
    <w:basedOn w:val="aa"/>
    <w:next w:val="af4"/>
    <w:autoRedefine/>
    <w:rsid w:val="003308BE"/>
    <w:pPr>
      <w:tabs>
        <w:tab w:val="right" w:leader="dot" w:pos="8296"/>
      </w:tabs>
    </w:pPr>
    <w:rPr>
      <w:noProof/>
    </w:rPr>
  </w:style>
  <w:style w:type="character" w:customStyle="1" w:styleId="Char2">
    <w:name w:val="正文文本 Char2"/>
    <w:aliases w:val=" Char Char,Char Char"/>
    <w:link w:val="a9"/>
    <w:rsid w:val="00424D6D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paragraph" w:styleId="af4">
    <w:name w:val="Note Heading"/>
    <w:basedOn w:val="a"/>
    <w:next w:val="a"/>
    <w:rsid w:val="003308BE"/>
    <w:pPr>
      <w:jc w:val="center"/>
    </w:pPr>
  </w:style>
  <w:style w:type="paragraph" w:customStyle="1" w:styleId="3">
    <w:name w:val="样式3"/>
    <w:basedOn w:val="30"/>
    <w:rsid w:val="00543B09"/>
    <w:pPr>
      <w:numPr>
        <w:numId w:val="1"/>
      </w:numPr>
    </w:pPr>
    <w:rPr>
      <w:sz w:val="21"/>
    </w:rPr>
  </w:style>
  <w:style w:type="paragraph" w:customStyle="1" w:styleId="300">
    <w:name w:val="样式 样式3 + 左侧:  0 磅 首行缩进:  0 磅"/>
    <w:basedOn w:val="3"/>
    <w:next w:val="3"/>
    <w:rsid w:val="00543B09"/>
    <w:pPr>
      <w:ind w:left="0" w:firstLine="0"/>
    </w:pPr>
    <w:rPr>
      <w:szCs w:val="20"/>
    </w:rPr>
  </w:style>
  <w:style w:type="character" w:styleId="af5">
    <w:name w:val="annotation reference"/>
    <w:semiHidden/>
    <w:rsid w:val="00E91FF1"/>
    <w:rPr>
      <w:sz w:val="21"/>
      <w:szCs w:val="21"/>
    </w:rPr>
  </w:style>
  <w:style w:type="paragraph" w:styleId="af6">
    <w:name w:val="annotation text"/>
    <w:basedOn w:val="a"/>
    <w:semiHidden/>
    <w:rsid w:val="00E91FF1"/>
    <w:pPr>
      <w:jc w:val="left"/>
    </w:pPr>
  </w:style>
  <w:style w:type="paragraph" w:styleId="af7">
    <w:name w:val="annotation subject"/>
    <w:basedOn w:val="af6"/>
    <w:next w:val="af6"/>
    <w:semiHidden/>
    <w:rsid w:val="00E91FF1"/>
    <w:rPr>
      <w:b/>
      <w:bCs/>
    </w:rPr>
  </w:style>
  <w:style w:type="character" w:customStyle="1" w:styleId="Char3">
    <w:name w:val="题注 Char"/>
    <w:aliases w:val=" Char1 Char"/>
    <w:rsid w:val="00D82A78"/>
    <w:rPr>
      <w:rFonts w:ascii="ZapfCalligr BT" w:eastAsia="宋体" w:hAnsi="ZapfCalligr BT"/>
      <w:b/>
      <w:sz w:val="22"/>
      <w:lang w:val="en-GB" w:eastAsia="en-US" w:bidi="ar-SA"/>
    </w:rPr>
  </w:style>
  <w:style w:type="character" w:customStyle="1" w:styleId="Char10">
    <w:name w:val="正文文本 Char1"/>
    <w:rsid w:val="002E5234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character" w:customStyle="1" w:styleId="trans">
    <w:name w:val="trans"/>
    <w:basedOn w:val="a0"/>
    <w:rsid w:val="003401AC"/>
  </w:style>
  <w:style w:type="paragraph" w:customStyle="1" w:styleId="Quectel1">
    <w:name w:val="Quectel章节标题1级"/>
    <w:basedOn w:val="1"/>
    <w:next w:val="Quectel"/>
    <w:autoRedefine/>
    <w:rsid w:val="0065561A"/>
    <w:pPr>
      <w:pageBreakBefore/>
      <w:wordWrap w:val="0"/>
      <w:spacing w:before="240" w:after="40"/>
      <w:ind w:right="-459"/>
    </w:pPr>
    <w:rPr>
      <w:rFonts w:eastAsia="黑体" w:cs="Arial"/>
      <w:kern w:val="0"/>
      <w:sz w:val="28"/>
      <w:szCs w:val="28"/>
    </w:rPr>
  </w:style>
  <w:style w:type="numbering" w:styleId="111111">
    <w:name w:val="Outline List 1"/>
    <w:basedOn w:val="a2"/>
    <w:rsid w:val="00C80770"/>
    <w:pPr>
      <w:numPr>
        <w:numId w:val="3"/>
      </w:numPr>
    </w:pPr>
  </w:style>
  <w:style w:type="numbering" w:customStyle="1" w:styleId="1111112">
    <w:name w:val="1 / 1.1 / 1.1.12"/>
    <w:aliases w:val="Quectel编号样式1"/>
    <w:basedOn w:val="a2"/>
    <w:rsid w:val="00C80770"/>
  </w:style>
  <w:style w:type="numbering" w:styleId="1111110">
    <w:name w:val="Outline List 2"/>
    <w:aliases w:val="1 / 1.1 / 1.1.11,Quectel编号样式11"/>
    <w:basedOn w:val="a2"/>
    <w:next w:val="1111112"/>
    <w:rsid w:val="00BD466F"/>
    <w:pPr>
      <w:numPr>
        <w:numId w:val="2"/>
      </w:numPr>
    </w:pPr>
  </w:style>
  <w:style w:type="paragraph" w:customStyle="1" w:styleId="Quectel2">
    <w:name w:val="Quectel章节标题2级"/>
    <w:basedOn w:val="2"/>
    <w:next w:val="Quectel"/>
    <w:link w:val="Quectel2Char"/>
    <w:autoRedefine/>
    <w:qFormat/>
    <w:rsid w:val="00A340D8"/>
    <w:pPr>
      <w:numPr>
        <w:numId w:val="12"/>
      </w:numPr>
      <w:tabs>
        <w:tab w:val="left" w:pos="567"/>
      </w:tabs>
      <w:spacing w:before="400" w:after="0" w:line="415" w:lineRule="auto"/>
      <w:ind w:hanging="1200"/>
      <w:jc w:val="left"/>
    </w:pPr>
    <w:rPr>
      <w:rFonts w:eastAsia="Arial" w:cs="宋体"/>
      <w:sz w:val="28"/>
      <w:szCs w:val="21"/>
    </w:rPr>
  </w:style>
  <w:style w:type="table" w:customStyle="1" w:styleId="Quectel10">
    <w:name w:val="Quectel表格样式1"/>
    <w:basedOn w:val="af8"/>
    <w:rsid w:val="00DE7CA2"/>
    <w:rPr>
      <w:rFonts w:eastAsia="Times New Roman"/>
      <w:sz w:val="21"/>
      <w:szCs w:val="21"/>
    </w:rPr>
    <w:tblPr>
      <w:tblInd w:w="0" w:type="dxa"/>
      <w:tblBorders>
        <w:top w:val="threeDEmboss" w:sz="6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Times New Roman"/>
        <w:b/>
        <w:bCs/>
        <w:color w:val="auto"/>
        <w:sz w:val="2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CCCCC"/>
      </w:tcPr>
    </w:tblStylePr>
  </w:style>
  <w:style w:type="paragraph" w:customStyle="1" w:styleId="Quectel">
    <w:name w:val="Quectel正文文本样式"/>
    <w:basedOn w:val="a"/>
    <w:link w:val="QuectelChar"/>
    <w:autoRedefine/>
    <w:qFormat/>
    <w:rsid w:val="00A340D8"/>
    <w:pPr>
      <w:spacing w:beforeLines="200" w:after="160"/>
      <w:ind w:leftChars="-4" w:left="-8" w:firstLineChars="3" w:firstLine="6"/>
    </w:pPr>
    <w:rPr>
      <w:rFonts w:ascii="宋体" w:eastAsia="宋体" w:hAnsi="宋体" w:cs="宋体"/>
      <w:szCs w:val="21"/>
    </w:rPr>
  </w:style>
  <w:style w:type="table" w:styleId="af8">
    <w:name w:val="Table Professional"/>
    <w:basedOn w:val="a1"/>
    <w:rsid w:val="00783E4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QuectelChar">
    <w:name w:val="Quectel正文文本样式 Char"/>
    <w:link w:val="Quectel"/>
    <w:rsid w:val="00A340D8"/>
    <w:rPr>
      <w:rFonts w:ascii="宋体" w:eastAsia="宋体" w:hAnsi="宋体" w:cs="宋体"/>
      <w:color w:val="404040"/>
      <w:kern w:val="2"/>
      <w:sz w:val="21"/>
      <w:szCs w:val="21"/>
      <w:lang w:val="en-GB" w:eastAsia="zh-CN" w:bidi="ar-SA"/>
    </w:rPr>
  </w:style>
  <w:style w:type="paragraph" w:customStyle="1" w:styleId="Char1TimesNewRoman">
    <w:name w:val="样式 题注 Char1 + (西文) Times New Roman 五号 两端对齐"/>
    <w:basedOn w:val="aa"/>
    <w:next w:val="Quectel"/>
    <w:qFormat/>
    <w:rsid w:val="00490CBC"/>
    <w:pPr>
      <w:jc w:val="both"/>
    </w:pPr>
    <w:rPr>
      <w:rFonts w:cs="宋体"/>
      <w:bCs/>
      <w:sz w:val="21"/>
    </w:rPr>
  </w:style>
  <w:style w:type="paragraph" w:customStyle="1" w:styleId="Char1TimesNewRoman0">
    <w:name w:val="样式 题注 Char1 + (西文) Times New Roman 五号"/>
    <w:basedOn w:val="aa"/>
    <w:next w:val="Quectel"/>
    <w:link w:val="Char1TimesNewRomanChar"/>
    <w:rsid w:val="00BA7D03"/>
    <w:pPr>
      <w:spacing w:before="360" w:after="0"/>
    </w:pPr>
    <w:rPr>
      <w:rFonts w:ascii="Times New Roman" w:hAnsi="Times New Roman"/>
      <w:bCs/>
      <w:sz w:val="21"/>
    </w:rPr>
  </w:style>
  <w:style w:type="character" w:customStyle="1" w:styleId="Char1TimesNewRomanChar">
    <w:name w:val="样式 题注 Char1 + (西文) Times New Roman 五号 Char"/>
    <w:link w:val="Char1TimesNewRoman0"/>
    <w:rsid w:val="00BA7D03"/>
    <w:rPr>
      <w:rFonts w:ascii="Arial" w:eastAsia="Arial" w:hAnsi="Arial"/>
      <w:b/>
      <w:bCs/>
      <w:sz w:val="21"/>
      <w:lang w:val="en-GB" w:eastAsia="en-US"/>
    </w:rPr>
  </w:style>
  <w:style w:type="paragraph" w:customStyle="1" w:styleId="Char1TimesNewRoman1">
    <w:name w:val="样式 题注 Char1 + (西文) Times New Roman"/>
    <w:basedOn w:val="aa"/>
    <w:next w:val="Quectel"/>
    <w:link w:val="Char1TimesNewRomanChar0"/>
    <w:rsid w:val="00B662B1"/>
    <w:rPr>
      <w:rFonts w:ascii="Times New Roman" w:hAnsi="Times New Roman"/>
      <w:bCs/>
    </w:rPr>
  </w:style>
  <w:style w:type="character" w:customStyle="1" w:styleId="Char1TimesNewRomanChar0">
    <w:name w:val="样式 题注 Char1 + (西文) Times New Roman Char"/>
    <w:link w:val="Char1TimesNewRoman1"/>
    <w:rsid w:val="00B662B1"/>
    <w:rPr>
      <w:rFonts w:ascii="Arial" w:eastAsia="Arial" w:hAnsi="Arial"/>
      <w:b/>
      <w:bCs/>
      <w:sz w:val="22"/>
      <w:lang w:val="en-GB" w:eastAsia="en-US"/>
    </w:rPr>
  </w:style>
  <w:style w:type="paragraph" w:customStyle="1" w:styleId="Quectel3">
    <w:name w:val="Quectel章节标题3级"/>
    <w:basedOn w:val="Quectel2"/>
    <w:next w:val="Quectel"/>
    <w:autoRedefine/>
    <w:qFormat/>
    <w:rsid w:val="0005226C"/>
    <w:pPr>
      <w:numPr>
        <w:ilvl w:val="2"/>
      </w:numPr>
      <w:spacing w:before="120" w:after="120"/>
      <w:ind w:hanging="1200"/>
      <w:outlineLvl w:val="2"/>
    </w:pPr>
    <w:rPr>
      <w:sz w:val="24"/>
    </w:rPr>
  </w:style>
  <w:style w:type="paragraph" w:customStyle="1" w:styleId="Quectel4">
    <w:name w:val="Quectel章节标题4级"/>
    <w:basedOn w:val="Quectel3"/>
    <w:next w:val="Quectel"/>
    <w:autoRedefine/>
    <w:qFormat/>
    <w:rsid w:val="0005226C"/>
    <w:pPr>
      <w:numPr>
        <w:ilvl w:val="3"/>
      </w:numPr>
      <w:spacing w:before="240" w:after="240"/>
      <w:ind w:hanging="1560"/>
      <w:outlineLvl w:val="3"/>
    </w:pPr>
    <w:rPr>
      <w:sz w:val="21"/>
    </w:rPr>
  </w:style>
  <w:style w:type="paragraph" w:styleId="af9">
    <w:name w:val="List Paragraph"/>
    <w:basedOn w:val="a"/>
    <w:uiPriority w:val="34"/>
    <w:qFormat/>
    <w:rsid w:val="00490CBC"/>
    <w:pPr>
      <w:ind w:firstLineChars="200" w:firstLine="420"/>
    </w:pPr>
    <w:rPr>
      <w:szCs w:val="21"/>
    </w:rPr>
  </w:style>
  <w:style w:type="table" w:customStyle="1" w:styleId="13">
    <w:name w:val="浅色列表1"/>
    <w:basedOn w:val="a1"/>
    <w:uiPriority w:val="61"/>
    <w:rsid w:val="00BA5F5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2-2">
    <w:name w:val="Medium Shading 2 Accent 2"/>
    <w:basedOn w:val="a1"/>
    <w:uiPriority w:val="64"/>
    <w:rsid w:val="00FD0C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Table Colorful 2"/>
    <w:basedOn w:val="a1"/>
    <w:rsid w:val="00FD0CDF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List 3"/>
    <w:basedOn w:val="a1"/>
    <w:rsid w:val="00FD0CDF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FD0CD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a">
    <w:name w:val="Table Elegant"/>
    <w:basedOn w:val="a1"/>
    <w:rsid w:val="00F0383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1"/>
    <w:rsid w:val="00FB21A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1"/>
    <w:rsid w:val="003D173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Block Text"/>
    <w:basedOn w:val="a"/>
    <w:rsid w:val="00221D10"/>
    <w:pPr>
      <w:spacing w:after="120"/>
      <w:ind w:leftChars="700" w:left="1440" w:rightChars="700" w:right="1440"/>
    </w:pPr>
    <w:rPr>
      <w:rFonts w:ascii="Times New Roman" w:eastAsia="宋体" w:hAnsi="Times New Roman"/>
      <w:color w:val="auto"/>
      <w:sz w:val="18"/>
    </w:rPr>
  </w:style>
  <w:style w:type="character" w:customStyle="1" w:styleId="Quectel2Char">
    <w:name w:val="Quectel章节标题2级 Char"/>
    <w:link w:val="Quectel2"/>
    <w:rsid w:val="00A340D8"/>
    <w:rPr>
      <w:rFonts w:ascii="Arial" w:eastAsia="Arial" w:hAnsi="Arial" w:cs="宋体"/>
      <w:b/>
      <w:bCs/>
      <w:color w:val="404040"/>
      <w:kern w:val="2"/>
      <w:sz w:val="28"/>
      <w:szCs w:val="21"/>
    </w:rPr>
  </w:style>
  <w:style w:type="paragraph" w:styleId="afc">
    <w:name w:val="No Spacing"/>
    <w:link w:val="Char4"/>
    <w:uiPriority w:val="1"/>
    <w:qFormat/>
    <w:rsid w:val="00B97F0E"/>
    <w:rPr>
      <w:rFonts w:ascii="Calibri" w:hAnsi="Calibri"/>
      <w:sz w:val="22"/>
      <w:szCs w:val="22"/>
    </w:rPr>
  </w:style>
  <w:style w:type="character" w:customStyle="1" w:styleId="Char4">
    <w:name w:val="无间隔 Char"/>
    <w:link w:val="afc"/>
    <w:uiPriority w:val="1"/>
    <w:rsid w:val="00B97F0E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眉 Char"/>
    <w:link w:val="a3"/>
    <w:uiPriority w:val="99"/>
    <w:rsid w:val="00174944"/>
    <w:rPr>
      <w:rFonts w:ascii="Arial" w:eastAsia="Arial" w:hAnsi="Arial"/>
      <w:color w:val="404040"/>
      <w:kern w:val="2"/>
      <w:sz w:val="18"/>
      <w:szCs w:val="18"/>
    </w:rPr>
  </w:style>
  <w:style w:type="character" w:customStyle="1" w:styleId="1Char">
    <w:name w:val="标题 1 Char"/>
    <w:link w:val="1"/>
    <w:rsid w:val="00014E9B"/>
    <w:rPr>
      <w:rFonts w:ascii="Arial" w:eastAsia="Arial" w:hAnsi="Arial"/>
      <w:b/>
      <w:bCs/>
      <w:color w:val="404040"/>
      <w:kern w:val="44"/>
      <w:sz w:val="4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CBC"/>
    <w:pPr>
      <w:widowControl w:val="0"/>
      <w:jc w:val="both"/>
    </w:pPr>
    <w:rPr>
      <w:rFonts w:ascii="Arial" w:eastAsia="Arial" w:hAnsi="Arial"/>
      <w:color w:val="404040"/>
      <w:kern w:val="2"/>
      <w:sz w:val="21"/>
      <w:szCs w:val="24"/>
    </w:rPr>
  </w:style>
  <w:style w:type="paragraph" w:styleId="1">
    <w:name w:val="heading 1"/>
    <w:basedOn w:val="a"/>
    <w:next w:val="Quectel1"/>
    <w:link w:val="1Char"/>
    <w:qFormat/>
    <w:rsid w:val="009774AB"/>
    <w:pPr>
      <w:keepNext/>
      <w:keepLines/>
      <w:spacing w:before="1800" w:after="100" w:line="578" w:lineRule="auto"/>
      <w:jc w:val="left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qFormat/>
    <w:rsid w:val="0078413E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0">
    <w:name w:val="heading 3"/>
    <w:basedOn w:val="Quectel3"/>
    <w:next w:val="a"/>
    <w:qFormat/>
    <w:rsid w:val="0078413E"/>
    <w:pPr>
      <w:numPr>
        <w:numId w:val="7"/>
      </w:numPr>
      <w:spacing w:before="260" w:after="260" w:line="416" w:lineRule="auto"/>
    </w:pPr>
    <w:rPr>
      <w:sz w:val="28"/>
    </w:rPr>
  </w:style>
  <w:style w:type="paragraph" w:styleId="4">
    <w:name w:val="heading 4"/>
    <w:basedOn w:val="a"/>
    <w:next w:val="a"/>
    <w:qFormat/>
    <w:rsid w:val="0078413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rsid w:val="0078413E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8413E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rsid w:val="0078413E"/>
    <w:pPr>
      <w:keepNext/>
      <w:numPr>
        <w:ilvl w:val="6"/>
        <w:numId w:val="7"/>
      </w:numPr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rsid w:val="0078413E"/>
    <w:pPr>
      <w:keepNext/>
      <w:numPr>
        <w:ilvl w:val="7"/>
        <w:numId w:val="7"/>
      </w:numPr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rsid w:val="0078413E"/>
    <w:pPr>
      <w:keepNext/>
      <w:numPr>
        <w:ilvl w:val="8"/>
        <w:numId w:val="7"/>
      </w:numPr>
      <w:jc w:val="center"/>
      <w:outlineLvl w:val="8"/>
    </w:pPr>
    <w:rPr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596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Char"/>
    <w:uiPriority w:val="99"/>
    <w:rsid w:val="00E92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uiPriority w:val="99"/>
    <w:rsid w:val="0075596B"/>
    <w:rPr>
      <w:color w:val="0000FF"/>
      <w:u w:val="single"/>
    </w:rPr>
  </w:style>
  <w:style w:type="paragraph" w:styleId="a5">
    <w:name w:val="footer"/>
    <w:basedOn w:val="a"/>
    <w:rsid w:val="0075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A31D0"/>
  </w:style>
  <w:style w:type="character" w:customStyle="1" w:styleId="subtitle1">
    <w:name w:val="subtitle1"/>
    <w:rsid w:val="006D07BD"/>
    <w:rPr>
      <w:rFonts w:ascii="Arial" w:hAnsi="Arial" w:cs="Arial" w:hint="default"/>
      <w:b/>
      <w:bCs/>
      <w:strike w:val="0"/>
      <w:dstrike w:val="0"/>
      <w:color w:val="08208C"/>
      <w:sz w:val="18"/>
      <w:szCs w:val="18"/>
      <w:u w:val="none"/>
      <w:effect w:val="none"/>
    </w:rPr>
  </w:style>
  <w:style w:type="character" w:customStyle="1" w:styleId="style31">
    <w:name w:val="style31"/>
    <w:rsid w:val="006D07BD"/>
    <w:rPr>
      <w:rFonts w:ascii="Arial" w:hAnsi="Arial" w:cs="Arial" w:hint="default"/>
      <w:strike w:val="0"/>
      <w:dstrike w:val="0"/>
      <w:color w:val="08208C"/>
      <w:sz w:val="18"/>
      <w:szCs w:val="18"/>
      <w:u w:val="none"/>
      <w:effect w:val="none"/>
    </w:rPr>
  </w:style>
  <w:style w:type="character" w:customStyle="1" w:styleId="text1">
    <w:name w:val="text1"/>
    <w:rsid w:val="006D07BD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tyle11">
    <w:name w:val="style11"/>
    <w:rsid w:val="006D07BD"/>
    <w:rPr>
      <w:color w:val="000000"/>
    </w:rPr>
  </w:style>
  <w:style w:type="paragraph" w:styleId="a7">
    <w:name w:val="Normal (Web)"/>
    <w:basedOn w:val="a"/>
    <w:rsid w:val="006D07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8">
    <w:name w:val="Table Grid"/>
    <w:basedOn w:val="a1"/>
    <w:uiPriority w:val="59"/>
    <w:rsid w:val="0025146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aliases w:val=" Char,Char"/>
    <w:basedOn w:val="a"/>
    <w:link w:val="Char2"/>
    <w:rsid w:val="00500681"/>
    <w:pPr>
      <w:autoSpaceDE w:val="0"/>
      <w:autoSpaceDN w:val="0"/>
      <w:adjustRightInd w:val="0"/>
      <w:jc w:val="left"/>
    </w:pPr>
    <w:rPr>
      <w:rFonts w:cs="Arial"/>
      <w:color w:val="000000"/>
      <w:kern w:val="0"/>
      <w:sz w:val="22"/>
      <w:szCs w:val="28"/>
      <w:lang w:val="en-GB"/>
    </w:rPr>
  </w:style>
  <w:style w:type="paragraph" w:styleId="10">
    <w:name w:val="toc 1"/>
    <w:basedOn w:val="a"/>
    <w:next w:val="a"/>
    <w:autoRedefine/>
    <w:uiPriority w:val="39"/>
    <w:rsid w:val="008D728D"/>
    <w:pPr>
      <w:tabs>
        <w:tab w:val="left" w:pos="420"/>
        <w:tab w:val="right" w:leader="dot" w:pos="9781"/>
      </w:tabs>
    </w:pPr>
    <w:rPr>
      <w:rFonts w:eastAsia="宋体" w:cs="Arial"/>
      <w:b/>
      <w:noProof/>
      <w:kern w:val="0"/>
    </w:rPr>
  </w:style>
  <w:style w:type="paragraph" w:styleId="20">
    <w:name w:val="toc 2"/>
    <w:basedOn w:val="a"/>
    <w:next w:val="a"/>
    <w:autoRedefine/>
    <w:uiPriority w:val="39"/>
    <w:rsid w:val="003362E8"/>
    <w:pPr>
      <w:tabs>
        <w:tab w:val="right" w:leader="dot" w:pos="9781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3362E8"/>
    <w:pPr>
      <w:tabs>
        <w:tab w:val="right" w:leader="dot" w:pos="9781"/>
      </w:tabs>
      <w:ind w:leftChars="400" w:left="840"/>
    </w:pPr>
  </w:style>
  <w:style w:type="paragraph" w:styleId="aa">
    <w:name w:val="caption"/>
    <w:aliases w:val="Char1"/>
    <w:basedOn w:val="a"/>
    <w:next w:val="a9"/>
    <w:link w:val="Char1"/>
    <w:qFormat/>
    <w:rsid w:val="0078413E"/>
    <w:pPr>
      <w:spacing w:before="480" w:after="360"/>
      <w:jc w:val="center"/>
    </w:pPr>
    <w:rPr>
      <w:b/>
      <w:kern w:val="0"/>
      <w:sz w:val="22"/>
      <w:szCs w:val="20"/>
      <w:lang w:val="en-GB" w:eastAsia="en-US"/>
    </w:rPr>
  </w:style>
  <w:style w:type="character" w:customStyle="1" w:styleId="Char1">
    <w:name w:val="题注 Char1"/>
    <w:aliases w:val="Char1 Char"/>
    <w:link w:val="aa"/>
    <w:rsid w:val="0078413E"/>
    <w:rPr>
      <w:rFonts w:ascii="Arial" w:eastAsia="Arial" w:hAnsi="Arial"/>
      <w:b/>
      <w:sz w:val="22"/>
      <w:lang w:val="en-GB" w:eastAsia="en-US"/>
    </w:rPr>
  </w:style>
  <w:style w:type="paragraph" w:styleId="ab">
    <w:name w:val="table of figures"/>
    <w:basedOn w:val="a"/>
    <w:next w:val="a"/>
    <w:uiPriority w:val="99"/>
    <w:rsid w:val="00180912"/>
    <w:pPr>
      <w:ind w:left="420" w:hanging="420"/>
      <w:jc w:val="left"/>
    </w:pPr>
    <w:rPr>
      <w:caps/>
      <w:sz w:val="20"/>
      <w:szCs w:val="20"/>
    </w:rPr>
  </w:style>
  <w:style w:type="paragraph" w:customStyle="1" w:styleId="normalspace">
    <w:name w:val="normalspace"/>
    <w:basedOn w:val="a"/>
    <w:rsid w:val="00931A33"/>
    <w:pPr>
      <w:widowControl/>
    </w:pPr>
    <w:rPr>
      <w:rFonts w:ascii="ZapfCalligr BT" w:hAnsi="ZapfCalligr BT"/>
      <w:kern w:val="0"/>
      <w:sz w:val="22"/>
      <w:szCs w:val="20"/>
      <w:lang w:val="en-GB" w:eastAsia="en-US"/>
    </w:rPr>
  </w:style>
  <w:style w:type="paragraph" w:customStyle="1" w:styleId="Table">
    <w:name w:val="Table"/>
    <w:basedOn w:val="a9"/>
    <w:rsid w:val="00931A33"/>
    <w:pPr>
      <w:autoSpaceDE/>
      <w:autoSpaceDN/>
      <w:adjustRightInd/>
      <w:spacing w:before="60" w:after="60"/>
    </w:pPr>
    <w:rPr>
      <w:rFonts w:ascii="ZapfCalligr BT" w:hAnsi="ZapfCalligr BT" w:cs="Times New Roman"/>
      <w:color w:val="auto"/>
      <w:szCs w:val="20"/>
      <w:lang w:eastAsia="en-US"/>
    </w:rPr>
  </w:style>
  <w:style w:type="paragraph" w:styleId="ac">
    <w:name w:val="Date"/>
    <w:basedOn w:val="a"/>
    <w:next w:val="a"/>
    <w:rsid w:val="00931A33"/>
    <w:pPr>
      <w:ind w:leftChars="2500" w:left="100"/>
    </w:pPr>
  </w:style>
  <w:style w:type="character" w:styleId="ad">
    <w:name w:val="FollowedHyperlink"/>
    <w:rsid w:val="00931A33"/>
    <w:rPr>
      <w:color w:val="800080"/>
      <w:u w:val="single"/>
    </w:rPr>
  </w:style>
  <w:style w:type="paragraph" w:customStyle="1" w:styleId="11">
    <w:name w:val="页眉1"/>
    <w:basedOn w:val="Default"/>
    <w:next w:val="Default"/>
    <w:rsid w:val="00931A33"/>
    <w:rPr>
      <w:rFonts w:ascii="Arial" w:hAnsi="Arial"/>
      <w:color w:val="auto"/>
    </w:rPr>
  </w:style>
  <w:style w:type="paragraph" w:styleId="ae">
    <w:name w:val="List Bullet"/>
    <w:basedOn w:val="Default"/>
    <w:next w:val="Default"/>
    <w:rsid w:val="00931A33"/>
    <w:rPr>
      <w:rFonts w:ascii="Arial" w:hAnsi="Arial"/>
      <w:color w:val="auto"/>
    </w:rPr>
  </w:style>
  <w:style w:type="paragraph" w:customStyle="1" w:styleId="Tabletitle">
    <w:name w:val="Table_title"/>
    <w:basedOn w:val="Default"/>
    <w:next w:val="Default"/>
    <w:rsid w:val="00931A33"/>
    <w:pPr>
      <w:spacing w:before="120" w:after="120"/>
    </w:pPr>
    <w:rPr>
      <w:rFonts w:ascii="Arial" w:hAnsi="Arial"/>
      <w:color w:val="auto"/>
    </w:rPr>
  </w:style>
  <w:style w:type="paragraph" w:customStyle="1" w:styleId="blockText">
    <w:name w:val="blockText"/>
    <w:basedOn w:val="Default"/>
    <w:next w:val="Default"/>
    <w:rsid w:val="00931A33"/>
    <w:rPr>
      <w:rFonts w:ascii="Tahoma" w:hAnsi="Tahoma"/>
      <w:color w:val="auto"/>
    </w:rPr>
  </w:style>
  <w:style w:type="character" w:customStyle="1" w:styleId="Char0">
    <w:name w:val="正文文本 Char"/>
    <w:rsid w:val="00931A33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paragraph" w:customStyle="1" w:styleId="parameter">
    <w:name w:val="parameter"/>
    <w:basedOn w:val="a"/>
    <w:rsid w:val="00931A33"/>
    <w:pPr>
      <w:widowControl/>
      <w:tabs>
        <w:tab w:val="left" w:pos="1208"/>
      </w:tabs>
      <w:ind w:left="1775" w:hanging="1775"/>
      <w:jc w:val="left"/>
    </w:pPr>
    <w:rPr>
      <w:kern w:val="0"/>
      <w:sz w:val="20"/>
      <w:szCs w:val="20"/>
      <w:lang w:eastAsia="en-US"/>
    </w:rPr>
  </w:style>
  <w:style w:type="paragraph" w:styleId="af">
    <w:name w:val="Normal Indent"/>
    <w:basedOn w:val="a"/>
    <w:rsid w:val="00931A33"/>
    <w:pPr>
      <w:ind w:firstLine="420"/>
    </w:pPr>
    <w:rPr>
      <w:szCs w:val="20"/>
    </w:rPr>
  </w:style>
  <w:style w:type="paragraph" w:styleId="af0">
    <w:name w:val="Document Map"/>
    <w:basedOn w:val="a"/>
    <w:semiHidden/>
    <w:rsid w:val="00931A33"/>
    <w:pPr>
      <w:shd w:val="clear" w:color="auto" w:fill="000080"/>
    </w:pPr>
  </w:style>
  <w:style w:type="paragraph" w:styleId="af1">
    <w:name w:val="Body Text Indent"/>
    <w:basedOn w:val="a"/>
    <w:rsid w:val="00931A33"/>
    <w:pPr>
      <w:widowControl/>
      <w:ind w:left="630" w:hangingChars="300" w:hanging="630"/>
      <w:jc w:val="left"/>
    </w:pPr>
    <w:rPr>
      <w:kern w:val="0"/>
    </w:rPr>
  </w:style>
  <w:style w:type="table" w:styleId="af2">
    <w:name w:val="Table Contemporary"/>
    <w:basedOn w:val="a1"/>
    <w:rsid w:val="00931A33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3">
    <w:name w:val="Balloon Text"/>
    <w:basedOn w:val="a"/>
    <w:semiHidden/>
    <w:rsid w:val="00FB55F7"/>
    <w:rPr>
      <w:szCs w:val="18"/>
    </w:rPr>
  </w:style>
  <w:style w:type="paragraph" w:customStyle="1" w:styleId="12">
    <w:name w:val="样式1"/>
    <w:basedOn w:val="aa"/>
    <w:autoRedefine/>
    <w:rsid w:val="003308BE"/>
    <w:pPr>
      <w:tabs>
        <w:tab w:val="right" w:leader="dot" w:pos="8296"/>
      </w:tabs>
    </w:pPr>
    <w:rPr>
      <w:noProof/>
    </w:rPr>
  </w:style>
  <w:style w:type="paragraph" w:customStyle="1" w:styleId="21">
    <w:name w:val="样式2"/>
    <w:basedOn w:val="aa"/>
    <w:next w:val="af4"/>
    <w:autoRedefine/>
    <w:rsid w:val="003308BE"/>
    <w:pPr>
      <w:tabs>
        <w:tab w:val="right" w:leader="dot" w:pos="8296"/>
      </w:tabs>
    </w:pPr>
    <w:rPr>
      <w:noProof/>
    </w:rPr>
  </w:style>
  <w:style w:type="character" w:customStyle="1" w:styleId="Char2">
    <w:name w:val="正文文本 Char2"/>
    <w:aliases w:val=" Char Char,Char Char"/>
    <w:link w:val="a9"/>
    <w:rsid w:val="00424D6D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paragraph" w:styleId="af4">
    <w:name w:val="Note Heading"/>
    <w:basedOn w:val="a"/>
    <w:next w:val="a"/>
    <w:rsid w:val="003308BE"/>
    <w:pPr>
      <w:jc w:val="center"/>
    </w:pPr>
  </w:style>
  <w:style w:type="paragraph" w:customStyle="1" w:styleId="3">
    <w:name w:val="样式3"/>
    <w:basedOn w:val="30"/>
    <w:rsid w:val="00543B09"/>
    <w:pPr>
      <w:numPr>
        <w:numId w:val="1"/>
      </w:numPr>
    </w:pPr>
    <w:rPr>
      <w:sz w:val="21"/>
    </w:rPr>
  </w:style>
  <w:style w:type="paragraph" w:customStyle="1" w:styleId="300">
    <w:name w:val="样式 样式3 + 左侧:  0 磅 首行缩进:  0 磅"/>
    <w:basedOn w:val="3"/>
    <w:next w:val="3"/>
    <w:rsid w:val="00543B09"/>
    <w:pPr>
      <w:ind w:left="0" w:firstLine="0"/>
    </w:pPr>
    <w:rPr>
      <w:szCs w:val="20"/>
    </w:rPr>
  </w:style>
  <w:style w:type="character" w:styleId="af5">
    <w:name w:val="annotation reference"/>
    <w:semiHidden/>
    <w:rsid w:val="00E91FF1"/>
    <w:rPr>
      <w:sz w:val="21"/>
      <w:szCs w:val="21"/>
    </w:rPr>
  </w:style>
  <w:style w:type="paragraph" w:styleId="af6">
    <w:name w:val="annotation text"/>
    <w:basedOn w:val="a"/>
    <w:semiHidden/>
    <w:rsid w:val="00E91FF1"/>
    <w:pPr>
      <w:jc w:val="left"/>
    </w:pPr>
  </w:style>
  <w:style w:type="paragraph" w:styleId="af7">
    <w:name w:val="annotation subject"/>
    <w:basedOn w:val="af6"/>
    <w:next w:val="af6"/>
    <w:semiHidden/>
    <w:rsid w:val="00E91FF1"/>
    <w:rPr>
      <w:b/>
      <w:bCs/>
    </w:rPr>
  </w:style>
  <w:style w:type="character" w:customStyle="1" w:styleId="Char3">
    <w:name w:val="题注 Char"/>
    <w:aliases w:val=" Char1 Char"/>
    <w:rsid w:val="00D82A78"/>
    <w:rPr>
      <w:rFonts w:ascii="ZapfCalligr BT" w:eastAsia="宋体" w:hAnsi="ZapfCalligr BT"/>
      <w:b/>
      <w:sz w:val="22"/>
      <w:lang w:val="en-GB" w:eastAsia="en-US" w:bidi="ar-SA"/>
    </w:rPr>
  </w:style>
  <w:style w:type="character" w:customStyle="1" w:styleId="Char10">
    <w:name w:val="正文文本 Char1"/>
    <w:rsid w:val="002E5234"/>
    <w:rPr>
      <w:rFonts w:ascii="Arial" w:eastAsia="宋体" w:hAnsi="Arial" w:cs="Arial"/>
      <w:color w:val="000000"/>
      <w:sz w:val="22"/>
      <w:szCs w:val="28"/>
      <w:lang w:val="en-GB" w:eastAsia="zh-CN" w:bidi="ar-SA"/>
    </w:rPr>
  </w:style>
  <w:style w:type="character" w:customStyle="1" w:styleId="trans">
    <w:name w:val="trans"/>
    <w:basedOn w:val="a0"/>
    <w:rsid w:val="003401AC"/>
  </w:style>
  <w:style w:type="paragraph" w:customStyle="1" w:styleId="Quectel1">
    <w:name w:val="Quectel章节标题1级"/>
    <w:basedOn w:val="1"/>
    <w:next w:val="Quectel"/>
    <w:autoRedefine/>
    <w:rsid w:val="0065561A"/>
    <w:pPr>
      <w:pageBreakBefore/>
      <w:wordWrap w:val="0"/>
      <w:spacing w:before="240" w:after="40"/>
      <w:ind w:right="-459"/>
    </w:pPr>
    <w:rPr>
      <w:rFonts w:eastAsia="黑体" w:cs="Arial"/>
      <w:kern w:val="0"/>
      <w:sz w:val="28"/>
      <w:szCs w:val="28"/>
    </w:rPr>
  </w:style>
  <w:style w:type="numbering" w:styleId="111111">
    <w:name w:val="Outline List 1"/>
    <w:basedOn w:val="a2"/>
    <w:rsid w:val="00C80770"/>
    <w:pPr>
      <w:numPr>
        <w:numId w:val="3"/>
      </w:numPr>
    </w:pPr>
  </w:style>
  <w:style w:type="numbering" w:customStyle="1" w:styleId="1111112">
    <w:name w:val="1 / 1.1 / 1.1.12"/>
    <w:aliases w:val="Quectel编号样式1"/>
    <w:basedOn w:val="a2"/>
    <w:rsid w:val="00C80770"/>
  </w:style>
  <w:style w:type="numbering" w:styleId="1111110">
    <w:name w:val="Outline List 2"/>
    <w:aliases w:val="1 / 1.1 / 1.1.11,Quectel编号样式11"/>
    <w:basedOn w:val="a2"/>
    <w:next w:val="1111112"/>
    <w:rsid w:val="00BD466F"/>
    <w:pPr>
      <w:numPr>
        <w:numId w:val="2"/>
      </w:numPr>
    </w:pPr>
  </w:style>
  <w:style w:type="paragraph" w:customStyle="1" w:styleId="Quectel2">
    <w:name w:val="Quectel章节标题2级"/>
    <w:basedOn w:val="2"/>
    <w:next w:val="Quectel"/>
    <w:link w:val="Quectel2Char"/>
    <w:autoRedefine/>
    <w:qFormat/>
    <w:rsid w:val="00A340D8"/>
    <w:pPr>
      <w:numPr>
        <w:numId w:val="12"/>
      </w:numPr>
      <w:tabs>
        <w:tab w:val="left" w:pos="567"/>
      </w:tabs>
      <w:spacing w:before="400" w:after="0" w:line="415" w:lineRule="auto"/>
      <w:ind w:hanging="1200"/>
      <w:jc w:val="left"/>
    </w:pPr>
    <w:rPr>
      <w:rFonts w:eastAsia="Arial" w:cs="宋体"/>
      <w:sz w:val="28"/>
      <w:szCs w:val="21"/>
    </w:rPr>
  </w:style>
  <w:style w:type="table" w:customStyle="1" w:styleId="Quectel10">
    <w:name w:val="Quectel表格样式1"/>
    <w:basedOn w:val="af8"/>
    <w:rsid w:val="00DE7CA2"/>
    <w:pPr>
      <w:widowControl/>
      <w:jc w:val="left"/>
    </w:pPr>
    <w:rPr>
      <w:rFonts w:eastAsia="Times New Roman"/>
      <w:sz w:val="21"/>
      <w:szCs w:val="21"/>
    </w:rPr>
    <w:tblPr>
      <w:tblInd w:w="0" w:type="dxa"/>
      <w:tblBorders>
        <w:top w:val="threeDEmboss" w:sz="6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Times New Roman"/>
        <w:b/>
        <w:bCs/>
        <w:color w:val="auto"/>
        <w:sz w:val="2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CCCCC"/>
      </w:tcPr>
    </w:tblStylePr>
  </w:style>
  <w:style w:type="paragraph" w:customStyle="1" w:styleId="Quectel">
    <w:name w:val="Quectel正文文本样式"/>
    <w:basedOn w:val="a"/>
    <w:link w:val="QuectelChar"/>
    <w:autoRedefine/>
    <w:qFormat/>
    <w:rsid w:val="00A340D8"/>
    <w:pPr>
      <w:spacing w:beforeLines="200" w:after="160"/>
      <w:ind w:leftChars="-4" w:left="-8" w:firstLineChars="3" w:firstLine="6"/>
    </w:pPr>
    <w:rPr>
      <w:rFonts w:ascii="宋体" w:eastAsia="宋体" w:hAnsi="宋体" w:cs="宋体"/>
      <w:szCs w:val="21"/>
    </w:rPr>
  </w:style>
  <w:style w:type="table" w:styleId="af8">
    <w:name w:val="Table Professional"/>
    <w:basedOn w:val="a1"/>
    <w:rsid w:val="00783E4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QuectelChar">
    <w:name w:val="Quectel正文文本样式 Char"/>
    <w:link w:val="Quectel"/>
    <w:rsid w:val="00A340D8"/>
    <w:rPr>
      <w:rFonts w:ascii="宋体" w:eastAsia="宋体" w:hAnsi="宋体" w:cs="宋体"/>
      <w:color w:val="404040"/>
      <w:kern w:val="2"/>
      <w:sz w:val="21"/>
      <w:szCs w:val="21"/>
      <w:lang w:val="en-GB" w:eastAsia="zh-CN" w:bidi="ar-SA"/>
    </w:rPr>
  </w:style>
  <w:style w:type="paragraph" w:customStyle="1" w:styleId="Char1TimesNewRoman">
    <w:name w:val="样式 题注 Char1 + (西文) Times New Roman 五号 两端对齐"/>
    <w:basedOn w:val="aa"/>
    <w:next w:val="Quectel"/>
    <w:qFormat/>
    <w:rsid w:val="00490CBC"/>
    <w:pPr>
      <w:jc w:val="both"/>
    </w:pPr>
    <w:rPr>
      <w:rFonts w:cs="宋体"/>
      <w:bCs/>
      <w:sz w:val="21"/>
    </w:rPr>
  </w:style>
  <w:style w:type="paragraph" w:customStyle="1" w:styleId="Char1TimesNewRoman0">
    <w:name w:val="样式 题注 Char1 + (西文) Times New Roman 五号"/>
    <w:basedOn w:val="aa"/>
    <w:next w:val="Quectel"/>
    <w:link w:val="Char1TimesNewRomanChar"/>
    <w:rsid w:val="00BA7D03"/>
    <w:pPr>
      <w:spacing w:before="360" w:after="0"/>
    </w:pPr>
    <w:rPr>
      <w:rFonts w:ascii="Times New Roman" w:hAnsi="Times New Roman"/>
      <w:bCs/>
      <w:sz w:val="21"/>
    </w:rPr>
  </w:style>
  <w:style w:type="character" w:customStyle="1" w:styleId="Char1TimesNewRomanChar">
    <w:name w:val="样式 题注 Char1 + (西文) Times New Roman 五号 Char"/>
    <w:link w:val="Char1TimesNewRoman0"/>
    <w:rsid w:val="00BA7D03"/>
    <w:rPr>
      <w:rFonts w:ascii="Arial" w:eastAsia="Arial" w:hAnsi="Arial"/>
      <w:b/>
      <w:bCs/>
      <w:sz w:val="21"/>
      <w:lang w:val="en-GB" w:eastAsia="en-US"/>
    </w:rPr>
  </w:style>
  <w:style w:type="paragraph" w:customStyle="1" w:styleId="Char1TimesNewRoman1">
    <w:name w:val="样式 题注 Char1 + (西文) Times New Roman"/>
    <w:basedOn w:val="aa"/>
    <w:next w:val="Quectel"/>
    <w:link w:val="Char1TimesNewRomanChar0"/>
    <w:rsid w:val="00B662B1"/>
    <w:rPr>
      <w:rFonts w:ascii="Times New Roman" w:hAnsi="Times New Roman"/>
      <w:bCs/>
    </w:rPr>
  </w:style>
  <w:style w:type="character" w:customStyle="1" w:styleId="Char1TimesNewRomanChar0">
    <w:name w:val="样式 题注 Char1 + (西文) Times New Roman Char"/>
    <w:link w:val="Char1TimesNewRoman1"/>
    <w:rsid w:val="00B662B1"/>
    <w:rPr>
      <w:rFonts w:ascii="Arial" w:eastAsia="Arial" w:hAnsi="Arial"/>
      <w:b/>
      <w:bCs/>
      <w:sz w:val="22"/>
      <w:lang w:val="en-GB" w:eastAsia="en-US"/>
    </w:rPr>
  </w:style>
  <w:style w:type="paragraph" w:customStyle="1" w:styleId="Quectel3">
    <w:name w:val="Quectel章节标题3级"/>
    <w:basedOn w:val="Quectel2"/>
    <w:next w:val="Quectel"/>
    <w:autoRedefine/>
    <w:qFormat/>
    <w:rsid w:val="0005226C"/>
    <w:pPr>
      <w:numPr>
        <w:ilvl w:val="2"/>
      </w:numPr>
      <w:spacing w:before="120" w:after="120"/>
      <w:ind w:hanging="1200"/>
      <w:outlineLvl w:val="2"/>
    </w:pPr>
    <w:rPr>
      <w:sz w:val="24"/>
    </w:rPr>
  </w:style>
  <w:style w:type="paragraph" w:customStyle="1" w:styleId="Quectel4">
    <w:name w:val="Quectel章节标题4级"/>
    <w:basedOn w:val="Quectel3"/>
    <w:next w:val="Quectel"/>
    <w:autoRedefine/>
    <w:qFormat/>
    <w:rsid w:val="0005226C"/>
    <w:pPr>
      <w:numPr>
        <w:ilvl w:val="3"/>
      </w:numPr>
      <w:spacing w:before="240" w:after="240"/>
      <w:ind w:hanging="1560"/>
      <w:outlineLvl w:val="3"/>
    </w:pPr>
    <w:rPr>
      <w:sz w:val="21"/>
    </w:rPr>
  </w:style>
  <w:style w:type="paragraph" w:styleId="af9">
    <w:name w:val="List Paragraph"/>
    <w:basedOn w:val="a"/>
    <w:uiPriority w:val="34"/>
    <w:qFormat/>
    <w:rsid w:val="00490CBC"/>
    <w:pPr>
      <w:ind w:firstLineChars="200" w:firstLine="420"/>
    </w:pPr>
    <w:rPr>
      <w:szCs w:val="21"/>
    </w:rPr>
  </w:style>
  <w:style w:type="table" w:customStyle="1" w:styleId="13">
    <w:name w:val="浅色列表1"/>
    <w:basedOn w:val="a1"/>
    <w:uiPriority w:val="61"/>
    <w:rsid w:val="00BA5F5B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2-2">
    <w:name w:val="Medium Shading 2 Accent 2"/>
    <w:basedOn w:val="a1"/>
    <w:uiPriority w:val="64"/>
    <w:rsid w:val="00FD0C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Table Colorful 2"/>
    <w:basedOn w:val="a1"/>
    <w:rsid w:val="00FD0CDF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List 3"/>
    <w:basedOn w:val="a1"/>
    <w:rsid w:val="00FD0CDF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FD0CDF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a">
    <w:name w:val="Table Elegant"/>
    <w:basedOn w:val="a1"/>
    <w:rsid w:val="00F0383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1"/>
    <w:rsid w:val="00FB21AF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1"/>
    <w:rsid w:val="003D173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Block Text"/>
    <w:basedOn w:val="a"/>
    <w:rsid w:val="00221D10"/>
    <w:pPr>
      <w:spacing w:after="120"/>
      <w:ind w:leftChars="700" w:left="1440" w:rightChars="700" w:right="1440"/>
    </w:pPr>
    <w:rPr>
      <w:rFonts w:ascii="Times New Roman" w:eastAsia="宋体" w:hAnsi="Times New Roman"/>
      <w:color w:val="auto"/>
      <w:sz w:val="18"/>
    </w:rPr>
  </w:style>
  <w:style w:type="character" w:customStyle="1" w:styleId="Quectel2Char">
    <w:name w:val="Quectel章节标题2级 Char"/>
    <w:link w:val="Quectel2"/>
    <w:rsid w:val="00A340D8"/>
    <w:rPr>
      <w:rFonts w:ascii="Arial" w:eastAsia="Arial" w:hAnsi="Arial" w:cs="宋体"/>
      <w:b/>
      <w:bCs/>
      <w:color w:val="404040"/>
      <w:kern w:val="2"/>
      <w:sz w:val="28"/>
      <w:szCs w:val="21"/>
    </w:rPr>
  </w:style>
  <w:style w:type="paragraph" w:styleId="afc">
    <w:name w:val="No Spacing"/>
    <w:link w:val="Char4"/>
    <w:uiPriority w:val="1"/>
    <w:qFormat/>
    <w:rsid w:val="00B97F0E"/>
    <w:rPr>
      <w:rFonts w:ascii="Calibri" w:hAnsi="Calibri"/>
      <w:sz w:val="22"/>
      <w:szCs w:val="22"/>
    </w:rPr>
  </w:style>
  <w:style w:type="character" w:customStyle="1" w:styleId="Char4">
    <w:name w:val="无间隔 Char"/>
    <w:link w:val="afc"/>
    <w:uiPriority w:val="1"/>
    <w:rsid w:val="00B97F0E"/>
    <w:rPr>
      <w:rFonts w:ascii="Calibri" w:hAnsi="Calibri"/>
      <w:sz w:val="22"/>
      <w:szCs w:val="22"/>
      <w:lang w:val="en-US" w:eastAsia="zh-CN" w:bidi="ar-SA"/>
    </w:rPr>
  </w:style>
  <w:style w:type="character" w:customStyle="1" w:styleId="Char">
    <w:name w:val="页眉 Char"/>
    <w:link w:val="a3"/>
    <w:uiPriority w:val="99"/>
    <w:rsid w:val="00174944"/>
    <w:rPr>
      <w:rFonts w:ascii="Arial" w:eastAsia="Arial" w:hAnsi="Arial"/>
      <w:color w:val="404040"/>
      <w:kern w:val="2"/>
      <w:sz w:val="18"/>
      <w:szCs w:val="18"/>
    </w:rPr>
  </w:style>
  <w:style w:type="character" w:customStyle="1" w:styleId="1Char">
    <w:name w:val="标题 1 Char"/>
    <w:link w:val="1"/>
    <w:rsid w:val="00014E9B"/>
    <w:rPr>
      <w:rFonts w:ascii="Arial" w:eastAsia="Arial" w:hAnsi="Arial"/>
      <w:b/>
      <w:bCs/>
      <w:color w:val="404040"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an.Hu\Local%20Settings\Temporary%20Internet%20Files\Content.Outlook\325S1KHC\&#20013;&#25991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2D6E089F7954B4BB366CFE86C39D7BD" ma:contentTypeVersion="9" ma:contentTypeDescription="新建文档。" ma:contentTypeScope="" ma:versionID="bf6db87eb8641ea746330b777dc42e07">
  <xsd:schema xmlns:xsd="http://www.w3.org/2001/XMLSchema" xmlns:xs="http://www.w3.org/2001/XMLSchema" xmlns:p="http://schemas.microsoft.com/office/2006/metadata/properties" xmlns:ns2="5eafe922-38ef-4d4f-aca5-e3b5aac96199" xmlns:ns3="d043ebee-eb47-4340-b1a5-769fdb9d1b42" targetNamespace="http://schemas.microsoft.com/office/2006/metadata/properties" ma:root="true" ma:fieldsID="734b5be251d259783114266be7cbd7eb" ns2:_="" ns3:_="">
    <xsd:import namespace="5eafe922-38ef-4d4f-aca5-e3b5aac96199"/>
    <xsd:import namespace="d043ebee-eb47-4340-b1a5-769fdb9d1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fe922-38ef-4d4f-aca5-e3b5aac9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3ebee-eb47-4340-b1a5-769fdb9d1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B11BC-AEEB-4A40-87BD-D684B5D59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99435-B37B-47B9-85AA-DE6688D4DF58}"/>
</file>

<file path=customXml/itemProps3.xml><?xml version="1.0" encoding="utf-8"?>
<ds:datastoreItem xmlns:ds="http://schemas.openxmlformats.org/officeDocument/2006/customXml" ds:itemID="{07F21EAF-C126-43ED-B73A-0D5EFCEED2EA}"/>
</file>

<file path=customXml/itemProps4.xml><?xml version="1.0" encoding="utf-8"?>
<ds:datastoreItem xmlns:ds="http://schemas.openxmlformats.org/officeDocument/2006/customXml" ds:itemID="{82308CCB-7455-43F5-88E1-AC6FD37B325B}"/>
</file>

<file path=docProps/app.xml><?xml version="1.0" encoding="utf-8"?>
<Properties xmlns="http://schemas.openxmlformats.org/officeDocument/2006/extended-properties" xmlns:vt="http://schemas.openxmlformats.org/officeDocument/2006/docPropsVTypes">
  <Template>中文文档模板.dot</Template>
  <TotalTime>1403</TotalTime>
  <Pages>5</Pages>
  <Words>203</Words>
  <Characters>1160</Characters>
  <Application>Microsoft Office Word</Application>
  <DocSecurity>0</DocSecurity>
  <Lines>9</Lines>
  <Paragraphs>2</Paragraphs>
  <ScaleCrop>false</ScaleCrop>
  <Company>Quectel Wireless Solutions Ltd.</Company>
  <LinksUpToDate>false</LinksUpToDate>
  <CharactersWithSpaces>1361</CharactersWithSpaces>
  <SharedDoc>false</SharedDoc>
  <HLinks>
    <vt:vector size="96" baseType="variant">
      <vt:variant>
        <vt:i4>1441855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_Toc330892587</vt:lpwstr>
      </vt:variant>
      <vt:variant>
        <vt:i4>1441855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_Toc330892586</vt:lpwstr>
      </vt:variant>
      <vt:variant>
        <vt:i4>1441855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_Toc330892585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_Toc331690771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_Toc331690770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_Toc331690769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_Toc331690768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_Toc331690767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_Toc331690766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_Toc331690765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_Toc331690764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_Toc331690763</vt:lpwstr>
      </vt:variant>
      <vt:variant>
        <vt:i4>7077921</vt:i4>
      </vt:variant>
      <vt:variant>
        <vt:i4>9</vt:i4>
      </vt:variant>
      <vt:variant>
        <vt:i4>0</vt:i4>
      </vt:variant>
      <vt:variant>
        <vt:i4>5</vt:i4>
      </vt:variant>
      <vt:variant>
        <vt:lpwstr>http://www.quectel.com/tecsupport.aspx</vt:lpwstr>
      </vt:variant>
      <vt:variant>
        <vt:lpwstr/>
      </vt:variant>
      <vt:variant>
        <vt:i4>1376341</vt:i4>
      </vt:variant>
      <vt:variant>
        <vt:i4>6</vt:i4>
      </vt:variant>
      <vt:variant>
        <vt:i4>0</vt:i4>
      </vt:variant>
      <vt:variant>
        <vt:i4>5</vt:i4>
      </vt:variant>
      <vt:variant>
        <vt:lpwstr>http://www.quectel.com/quectel_sales_office.html</vt:lpwstr>
      </vt:variant>
      <vt:variant>
        <vt:lpwstr/>
      </vt:variant>
      <vt:variant>
        <vt:i4>2031652</vt:i4>
      </vt:variant>
      <vt:variant>
        <vt:i4>3</vt:i4>
      </vt:variant>
      <vt:variant>
        <vt:i4>0</vt:i4>
      </vt:variant>
      <vt:variant>
        <vt:i4>5</vt:i4>
      </vt:variant>
      <vt:variant>
        <vt:lpwstr>mailto:info@quectel.com</vt:lpwstr>
      </vt:variant>
      <vt:variant>
        <vt:lpwstr/>
      </vt:variant>
      <vt:variant>
        <vt:i4>2687074</vt:i4>
      </vt:variant>
      <vt:variant>
        <vt:i4>0</vt:i4>
      </vt:variant>
      <vt:variant>
        <vt:i4>0</vt:i4>
      </vt:variant>
      <vt:variant>
        <vt:i4>5</vt:i4>
      </vt:variant>
      <vt:variant>
        <vt:lpwstr>http://www.quectel.com/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Jean.Hu</dc:creator>
  <cp:lastModifiedBy>Francis</cp:lastModifiedBy>
  <cp:revision>51</cp:revision>
  <cp:lastPrinted>2012-09-03T03:00:00Z</cp:lastPrinted>
  <dcterms:created xsi:type="dcterms:W3CDTF">2015-09-14T12:31:00Z</dcterms:created>
  <dcterms:modified xsi:type="dcterms:W3CDTF">2016-08-03T08:07:00Z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0x01010022D6E089F7954B4BB366CFE86C39D7BD</vt:lpwstr>
  </property>
</Properties>
</file>